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AE570" w14:textId="77777777" w:rsidR="006019C0" w:rsidRPr="00026ED0" w:rsidRDefault="006019C0" w:rsidP="006019C0">
      <w:pPr>
        <w:autoSpaceDE w:val="0"/>
        <w:autoSpaceDN w:val="0"/>
        <w:adjustRightInd w:val="0"/>
        <w:jc w:val="center"/>
        <w:rPr>
          <w:rFonts w:ascii="CMBX12" w:hAnsi="CMBX12" w:cs="CMBX12"/>
          <w:b/>
          <w:sz w:val="34"/>
          <w:szCs w:val="34"/>
          <w:u w:val="single"/>
          <w:lang w:bidi="ta-IN"/>
        </w:rPr>
      </w:pPr>
      <w:r w:rsidRPr="00026ED0">
        <w:rPr>
          <w:rFonts w:ascii="CMBX12" w:hAnsi="CMBX12" w:cs="CMBX12"/>
          <w:b/>
          <w:sz w:val="34"/>
          <w:szCs w:val="34"/>
          <w:u w:val="single"/>
          <w:lang w:bidi="ta-IN"/>
        </w:rPr>
        <w:t>Project Proposal</w:t>
      </w:r>
    </w:p>
    <w:p w14:paraId="09B0ECDB" w14:textId="542FAE7A" w:rsidR="006019C0" w:rsidRPr="00026ED0" w:rsidRDefault="00130C51" w:rsidP="006019C0">
      <w:pPr>
        <w:autoSpaceDE w:val="0"/>
        <w:autoSpaceDN w:val="0"/>
        <w:adjustRightInd w:val="0"/>
        <w:jc w:val="center"/>
        <w:rPr>
          <w:rFonts w:ascii="CMBX12" w:hAnsi="CMBX12" w:cs="CMBX12"/>
          <w:b/>
          <w:sz w:val="34"/>
          <w:szCs w:val="34"/>
          <w:u w:val="single"/>
          <w:lang w:bidi="ta-IN"/>
        </w:rPr>
      </w:pPr>
      <w:r w:rsidRPr="00026ED0">
        <w:rPr>
          <w:rFonts w:ascii="CMBX12" w:hAnsi="CMBX12" w:cs="CMBX12"/>
          <w:b/>
          <w:sz w:val="34"/>
          <w:szCs w:val="34"/>
          <w:u w:val="single"/>
          <w:lang w:bidi="ta-IN"/>
        </w:rPr>
        <w:t xml:space="preserve">Academic Year </w:t>
      </w:r>
      <w:r w:rsidR="00EA526F" w:rsidRPr="00026ED0">
        <w:rPr>
          <w:rFonts w:ascii="CMBX12" w:hAnsi="CMBX12" w:cs="CMBX12"/>
          <w:b/>
          <w:sz w:val="34"/>
          <w:szCs w:val="34"/>
          <w:u w:val="single"/>
          <w:lang w:bidi="ta-IN"/>
        </w:rPr>
        <w:t>2021</w:t>
      </w:r>
    </w:p>
    <w:p w14:paraId="637B4813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BX12" w:hAnsi="CMBX12" w:cs="CMBX12"/>
          <w:sz w:val="34"/>
          <w:szCs w:val="34"/>
          <w:lang w:bidi="ta-IN"/>
        </w:rPr>
      </w:pPr>
    </w:p>
    <w:p w14:paraId="0B88FBCA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R12" w:hAnsi="CMR12" w:cs="CMR12"/>
          <w:lang w:bidi="ta-IN"/>
        </w:rPr>
      </w:pPr>
    </w:p>
    <w:p w14:paraId="213023AA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t>Candidate Details</w:t>
      </w:r>
    </w:p>
    <w:p w14:paraId="4ED4FBD6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5BCE1ABB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0CE4578C" w14:textId="700B1CF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Index No: </w:t>
      </w:r>
      <w:r w:rsidR="008A1876" w:rsidRPr="008A1876">
        <w:rPr>
          <w:rFonts w:ascii="CMR10" w:hAnsi="CMR10" w:cs="CMR10"/>
          <w:sz w:val="22"/>
          <w:szCs w:val="22"/>
          <w:lang w:bidi="ta-IN"/>
        </w:rPr>
        <w:t>1900269</w:t>
      </w:r>
    </w:p>
    <w:p w14:paraId="2EFF40A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15FC8E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2ABA41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Name of candidate:</w:t>
      </w:r>
    </w:p>
    <w:p w14:paraId="2DC282C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9ABB07A" w14:textId="75FC1A78" w:rsidR="006019C0" w:rsidRDefault="008A1876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A1876">
        <w:rPr>
          <w:rFonts w:ascii="CMR10" w:hAnsi="CMR10" w:cs="CMR10"/>
          <w:sz w:val="22"/>
          <w:szCs w:val="22"/>
          <w:lang w:bidi="ta-IN"/>
        </w:rPr>
        <w:t>M</w:t>
      </w:r>
      <w:r>
        <w:rPr>
          <w:rFonts w:ascii="CMR10" w:hAnsi="CMR10" w:cs="CMR10"/>
          <w:sz w:val="22"/>
          <w:szCs w:val="22"/>
          <w:lang w:bidi="ta-IN"/>
        </w:rPr>
        <w:t xml:space="preserve">. W. V. </w:t>
      </w:r>
      <w:r w:rsidRPr="008A1876">
        <w:rPr>
          <w:rFonts w:ascii="CMR10" w:hAnsi="CMR10" w:cs="CMR10"/>
          <w:sz w:val="22"/>
          <w:szCs w:val="22"/>
          <w:lang w:bidi="ta-IN"/>
        </w:rPr>
        <w:t>Perera</w:t>
      </w:r>
    </w:p>
    <w:p w14:paraId="0A9DFFBB" w14:textId="77777777" w:rsidR="00FD597D" w:rsidRDefault="00FD597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A68606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14652F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Address:</w:t>
      </w:r>
    </w:p>
    <w:p w14:paraId="41E98C8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71BEB5C" w14:textId="77777777" w:rsidR="008A1876" w:rsidRDefault="008A1876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A1876">
        <w:rPr>
          <w:rFonts w:ascii="CMR10" w:hAnsi="CMR10" w:cs="CMR10"/>
          <w:sz w:val="22"/>
          <w:szCs w:val="22"/>
          <w:lang w:bidi="ta-IN"/>
        </w:rPr>
        <w:t>59/1,</w:t>
      </w:r>
    </w:p>
    <w:p w14:paraId="6AA33B2F" w14:textId="77777777" w:rsidR="008A1876" w:rsidRDefault="008A1876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A1876">
        <w:rPr>
          <w:rFonts w:ascii="CMR10" w:hAnsi="CMR10" w:cs="CMR10"/>
          <w:sz w:val="22"/>
          <w:szCs w:val="22"/>
          <w:lang w:bidi="ta-IN"/>
        </w:rPr>
        <w:t>Lahiru Mawatha,</w:t>
      </w:r>
    </w:p>
    <w:p w14:paraId="6657B47A" w14:textId="77777777" w:rsidR="008A1876" w:rsidRDefault="008A1876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A1876">
        <w:rPr>
          <w:rFonts w:ascii="CMR10" w:hAnsi="CMR10" w:cs="CMR10"/>
          <w:sz w:val="22"/>
          <w:szCs w:val="22"/>
          <w:lang w:bidi="ta-IN"/>
        </w:rPr>
        <w:t>Nampamunuwa,</w:t>
      </w:r>
    </w:p>
    <w:p w14:paraId="58C5D5E3" w14:textId="4E491FD9" w:rsidR="00FD597D" w:rsidRDefault="008A1876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A1876">
        <w:rPr>
          <w:rFonts w:ascii="CMR10" w:hAnsi="CMR10" w:cs="CMR10"/>
          <w:sz w:val="22"/>
          <w:szCs w:val="22"/>
          <w:lang w:bidi="ta-IN"/>
        </w:rPr>
        <w:t>Piliyandala</w:t>
      </w:r>
    </w:p>
    <w:p w14:paraId="38AB5782" w14:textId="77777777" w:rsidR="00FD597D" w:rsidRDefault="00FD597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048DB3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60F71C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Contact telephone numbers:</w:t>
      </w:r>
    </w:p>
    <w:p w14:paraId="398D999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46D42FF" w14:textId="7C6B4666" w:rsidR="00FD597D" w:rsidRDefault="008A1876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A1876">
        <w:rPr>
          <w:rFonts w:ascii="CMR10" w:hAnsi="CMR10" w:cs="CMR10"/>
          <w:sz w:val="22"/>
          <w:szCs w:val="22"/>
          <w:lang w:bidi="ta-IN"/>
        </w:rPr>
        <w:t>0764634571</w:t>
      </w:r>
    </w:p>
    <w:p w14:paraId="2EB008C1" w14:textId="77777777" w:rsidR="00FD597D" w:rsidRDefault="00FD597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24C9EF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07B552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Email:</w:t>
      </w:r>
    </w:p>
    <w:p w14:paraId="567F8B5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5C33D19" w14:textId="02A3D311" w:rsidR="006019C0" w:rsidRDefault="008A1876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A1876">
        <w:rPr>
          <w:rFonts w:ascii="CMR10" w:hAnsi="CMR10" w:cs="CMR10"/>
          <w:sz w:val="22"/>
          <w:szCs w:val="22"/>
          <w:lang w:bidi="ta-IN"/>
        </w:rPr>
        <w:t>vindyaperera2017@gmail.com</w:t>
      </w:r>
    </w:p>
    <w:p w14:paraId="5E0BEAAE" w14:textId="77777777" w:rsidR="00FD597D" w:rsidRDefault="00FD597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A37062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BF2EF8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1DD3D6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F898D6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01B0D6" w14:textId="77777777" w:rsidR="00326282" w:rsidRDefault="0032628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AE9B91C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36F704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533B04F" w14:textId="7FFE7661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010759A" w14:textId="3FE6A474" w:rsidR="008A1876" w:rsidRDefault="008A1876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E3FBD2D" w14:textId="01E1D635" w:rsidR="008A1876" w:rsidRDefault="008A1876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FE35983" w14:textId="2F79E9B2" w:rsidR="008A1876" w:rsidRDefault="008A1876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307261B" w14:textId="77777777" w:rsidR="008A1876" w:rsidRDefault="008A1876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AFF900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9463C4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6827B6E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lastRenderedPageBreak/>
        <w:t>Supervisor/Advisor Details</w:t>
      </w:r>
    </w:p>
    <w:p w14:paraId="66C6016D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5531A3F7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3150"/>
        <w:gridCol w:w="2815"/>
      </w:tblGrid>
      <w:tr w:rsidR="006019C0" w:rsidRPr="00871A6B" w14:paraId="3F31B335" w14:textId="77777777" w:rsidTr="006865FE">
        <w:tc>
          <w:tcPr>
            <w:tcW w:w="2785" w:type="dxa"/>
          </w:tcPr>
          <w:p w14:paraId="6C6C0DC0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3150" w:type="dxa"/>
          </w:tcPr>
          <w:p w14:paraId="0858627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Supervisor 1 (IT Related)</w:t>
            </w:r>
          </w:p>
        </w:tc>
        <w:tc>
          <w:tcPr>
            <w:tcW w:w="2815" w:type="dxa"/>
          </w:tcPr>
          <w:p w14:paraId="41C6D988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Supervisor 2 (Optional)</w:t>
            </w:r>
          </w:p>
          <w:p w14:paraId="04940FE0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</w:tr>
      <w:tr w:rsidR="006019C0" w:rsidRPr="00871A6B" w14:paraId="10985E4D" w14:textId="77777777" w:rsidTr="006865FE">
        <w:tc>
          <w:tcPr>
            <w:tcW w:w="2785" w:type="dxa"/>
          </w:tcPr>
          <w:p w14:paraId="70B4BFE2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Name</w:t>
            </w:r>
          </w:p>
          <w:p w14:paraId="613233D1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5DFAB65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7632D4AA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3150" w:type="dxa"/>
          </w:tcPr>
          <w:p w14:paraId="17157785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1B481F" wp14:editId="4E214A1B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70485</wp:posOffset>
                      </wp:positionV>
                      <wp:extent cx="1724025" cy="575310"/>
                      <wp:effectExtent l="0" t="0" r="0" b="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4025" cy="57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B48EA0" w14:textId="77777777" w:rsidR="00091D4E" w:rsidRDefault="00091D4E" w:rsidP="00091D4E">
                                  <w:r>
                                    <w:t>R.P.V.S. Ramanayake</w:t>
                                  </w:r>
                                </w:p>
                                <w:p w14:paraId="1B7A18E1" w14:textId="59C25144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1B48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.4pt;margin-top:5.55pt;width:135.75pt;height:4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GDmtQ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" filled="f" stroked="f">
                      <v:textbox>
                        <w:txbxContent>
                          <w:p w14:paraId="0EB48EA0" w14:textId="77777777" w:rsidR="00091D4E" w:rsidRDefault="00091D4E" w:rsidP="00091D4E">
                            <w:r>
                              <w:t>R.P.V.S. Ramanayake</w:t>
                            </w:r>
                          </w:p>
                          <w:p w14:paraId="1B7A18E1" w14:textId="59C25144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5" w:type="dxa"/>
          </w:tcPr>
          <w:p w14:paraId="2D96E33D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383DDA" wp14:editId="4AA998A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71755</wp:posOffset>
                      </wp:positionV>
                      <wp:extent cx="1752600" cy="575310"/>
                      <wp:effectExtent l="635" t="0" r="0" b="0"/>
                      <wp:wrapNone/>
                      <wp:docPr id="1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57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4C07F1" w14:textId="39D5D392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83DDA" id="Text Box 3" o:spid="_x0000_s1027" type="#_x0000_t202" style="position:absolute;margin-left:.85pt;margin-top:5.65pt;width:138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PNuQIAAME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" filled="f" stroked="f">
                      <v:textbox>
                        <w:txbxContent>
                          <w:p w14:paraId="7D4C07F1" w14:textId="39D5D392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45370672" w14:textId="77777777" w:rsidTr="006865FE">
        <w:tc>
          <w:tcPr>
            <w:tcW w:w="2785" w:type="dxa"/>
          </w:tcPr>
          <w:p w14:paraId="406659D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Designation</w:t>
            </w:r>
          </w:p>
          <w:p w14:paraId="31921501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4C3C9729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3150" w:type="dxa"/>
          </w:tcPr>
          <w:p w14:paraId="4B7FEAE4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5325CC" wp14:editId="7BDDF41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24130</wp:posOffset>
                      </wp:positionV>
                      <wp:extent cx="1752600" cy="459740"/>
                      <wp:effectExtent l="0" t="1905" r="3810" b="0"/>
                      <wp:wrapNone/>
                      <wp:docPr id="1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79A7C5" w14:textId="77777777" w:rsidR="00091D4E" w:rsidRDefault="00091D4E" w:rsidP="00091D4E">
                                  <w:r>
                                    <w:t>Senior Software Engineer</w:t>
                                  </w:r>
                                </w:p>
                                <w:p w14:paraId="0187C1BA" w14:textId="32346E56" w:rsidR="008B0152" w:rsidRDefault="008C162A" w:rsidP="006019C0"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325CC" id="Text Box 4" o:spid="_x0000_s1028" type="#_x0000_t202" style="position:absolute;margin-left:.85pt;margin-top:1.9pt;width:138pt;height: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qmuQIAAME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" filled="f" stroked="f">
                      <v:textbox>
                        <w:txbxContent>
                          <w:p w14:paraId="2079A7C5" w14:textId="77777777" w:rsidR="00091D4E" w:rsidRDefault="00091D4E" w:rsidP="00091D4E">
                            <w:r>
                              <w:t>Senior Software Engineer</w:t>
                            </w:r>
                          </w:p>
                          <w:p w14:paraId="0187C1BA" w14:textId="32346E56" w:rsidR="008B0152" w:rsidRDefault="008C162A" w:rsidP="006019C0"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5" w:type="dxa"/>
          </w:tcPr>
          <w:p w14:paraId="0563155B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EA5FFE" wp14:editId="16713EF6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26670</wp:posOffset>
                      </wp:positionV>
                      <wp:extent cx="1828800" cy="459740"/>
                      <wp:effectExtent l="0" t="4445" r="0" b="2540"/>
                      <wp:wrapNone/>
                      <wp:docPr id="1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27BFBF" w14:textId="5B226DF1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A5FFE" id="Text Box 5" o:spid="_x0000_s1029" type="#_x0000_t202" style="position:absolute;margin-left:-5.2pt;margin-top:2.1pt;width:2in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Xfuw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" filled="f" stroked="f">
                      <v:textbox>
                        <w:txbxContent>
                          <w:p w14:paraId="6927BFBF" w14:textId="5B226DF1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0A9EE371" w14:textId="77777777" w:rsidTr="006865FE">
        <w:tc>
          <w:tcPr>
            <w:tcW w:w="2785" w:type="dxa"/>
          </w:tcPr>
          <w:p w14:paraId="6AFF1AB4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Workplace address</w:t>
            </w:r>
          </w:p>
          <w:p w14:paraId="57B05CAE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23E071A1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3150" w:type="dxa"/>
          </w:tcPr>
          <w:p w14:paraId="7473EEF9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8912E0" wp14:editId="52A5D4F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32385</wp:posOffset>
                      </wp:positionV>
                      <wp:extent cx="1760220" cy="459740"/>
                      <wp:effectExtent l="1905" t="2540" r="0" b="4445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C1D48B" w14:textId="77777777" w:rsidR="00091D4E" w:rsidRDefault="00091D4E" w:rsidP="00091D4E">
                                  <w:r>
                                    <w:t>LOLC Technologies Ltd.</w:t>
                                  </w:r>
                                </w:p>
                                <w:p w14:paraId="1019EC46" w14:textId="28BB33E0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912E0" id="Text Box 6" o:spid="_x0000_s1030" type="#_x0000_t202" style="position:absolute;margin-left:-.2pt;margin-top:2.55pt;width:138.6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qduQIAAME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" filled="f" stroked="f">
                      <v:textbox>
                        <w:txbxContent>
                          <w:p w14:paraId="30C1D48B" w14:textId="77777777" w:rsidR="00091D4E" w:rsidRDefault="00091D4E" w:rsidP="00091D4E">
                            <w:r>
                              <w:t>LOLC Technologies Ltd.</w:t>
                            </w:r>
                          </w:p>
                          <w:p w14:paraId="1019EC46" w14:textId="28BB33E0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5" w:type="dxa"/>
          </w:tcPr>
          <w:p w14:paraId="1EA3BD39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E90843" wp14:editId="0CEED31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760220" cy="459740"/>
                      <wp:effectExtent l="635" t="3810" r="1270" b="3175"/>
                      <wp:wrapNone/>
                      <wp:docPr id="10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04E0F5" w14:textId="52E09196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90843" id="Text Box 7" o:spid="_x0000_s1031" type="#_x0000_t202" style="position:absolute;margin-left:-.65pt;margin-top:2.65pt;width:138.6pt;height:3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uMuQIAAME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" filled="f" stroked="f">
                      <v:textbox>
                        <w:txbxContent>
                          <w:p w14:paraId="3E04E0F5" w14:textId="52E09196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7F502EDA" w14:textId="77777777" w:rsidTr="006865FE">
        <w:tc>
          <w:tcPr>
            <w:tcW w:w="2785" w:type="dxa"/>
          </w:tcPr>
          <w:p w14:paraId="0C880E37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Academic/</w:t>
            </w:r>
          </w:p>
          <w:p w14:paraId="5A96153E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professional/</w:t>
            </w:r>
          </w:p>
          <w:p w14:paraId="4AB9CD61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qualifications</w:t>
            </w:r>
          </w:p>
          <w:p w14:paraId="5508E49E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and</w:t>
            </w:r>
          </w:p>
          <w:p w14:paraId="51376E32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memberships</w:t>
            </w:r>
          </w:p>
          <w:p w14:paraId="568B441D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3150" w:type="dxa"/>
          </w:tcPr>
          <w:p w14:paraId="37C0DF1B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24467C" wp14:editId="27B0E0E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40005</wp:posOffset>
                      </wp:positionV>
                      <wp:extent cx="1760220" cy="914400"/>
                      <wp:effectExtent l="1905" t="1905" r="0" b="0"/>
                      <wp:wrapNone/>
                      <wp:docPr id="9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7ADE60" w14:textId="77777777" w:rsidR="00091D4E" w:rsidRDefault="00091D4E" w:rsidP="00091D4E">
                                  <w:r>
                                    <w:t>BEng, PMP</w:t>
                                  </w:r>
                                </w:p>
                                <w:p w14:paraId="3F97C49C" w14:textId="030B885C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4467C" id="Text Box 8" o:spid="_x0000_s1032" type="#_x0000_t202" style="position:absolute;margin-left:-.2pt;margin-top:3.15pt;width:138.6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YLrtwIAAMA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" filled="f" stroked="f">
                      <v:textbox>
                        <w:txbxContent>
                          <w:p w14:paraId="6C7ADE60" w14:textId="77777777" w:rsidR="00091D4E" w:rsidRDefault="00091D4E" w:rsidP="00091D4E">
                            <w:r>
                              <w:t>BEng, PMP</w:t>
                            </w:r>
                          </w:p>
                          <w:p w14:paraId="3F97C49C" w14:textId="030B885C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5" w:type="dxa"/>
          </w:tcPr>
          <w:p w14:paraId="7D3BEF17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B1FB27" wp14:editId="11FCE83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62230</wp:posOffset>
                      </wp:positionV>
                      <wp:extent cx="1760220" cy="911225"/>
                      <wp:effectExtent l="1905" t="0" r="0" b="0"/>
                      <wp:wrapNone/>
                      <wp:docPr id="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911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6056A4" w14:textId="0C3E1BEF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1FB27" id="Text Box 9" o:spid="_x0000_s1033" type="#_x0000_t202" style="position:absolute;margin-left:.2pt;margin-top:4.9pt;width:138.6pt;height:7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" filled="f" stroked="f">
                      <v:textbox>
                        <w:txbxContent>
                          <w:p w14:paraId="0F6056A4" w14:textId="0C3E1BEF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5F0EEEC5" w14:textId="77777777" w:rsidTr="006865FE">
        <w:tc>
          <w:tcPr>
            <w:tcW w:w="2785" w:type="dxa"/>
          </w:tcPr>
          <w:p w14:paraId="422257CF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Work experience</w:t>
            </w:r>
          </w:p>
          <w:p w14:paraId="3A8F685B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2AA341D4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54212287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16367DF2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3150" w:type="dxa"/>
          </w:tcPr>
          <w:p w14:paraId="438A6BC7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64CEFC" wp14:editId="6C6566F2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38735</wp:posOffset>
                      </wp:positionV>
                      <wp:extent cx="1836420" cy="788670"/>
                      <wp:effectExtent l="0" t="3175" r="3810" b="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7C9AC0" w14:textId="77777777" w:rsidR="00091D4E" w:rsidRDefault="00091D4E" w:rsidP="00091D4E">
                                  <w:r>
                                    <w:t>5 Years</w:t>
                                  </w:r>
                                </w:p>
                                <w:p w14:paraId="5F41D95B" w14:textId="08FC2DFB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4CEFC" id="Text Box 10" o:spid="_x0000_s1034" type="#_x0000_t202" style="position:absolute;margin-left:-4.25pt;margin-top:3.05pt;width:144.6pt;height:6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" filled="f" stroked="f">
                      <v:textbox>
                        <w:txbxContent>
                          <w:p w14:paraId="4D7C9AC0" w14:textId="77777777" w:rsidR="00091D4E" w:rsidRDefault="00091D4E" w:rsidP="00091D4E">
                            <w:r>
                              <w:t>5 Years</w:t>
                            </w:r>
                          </w:p>
                          <w:p w14:paraId="5F41D95B" w14:textId="08FC2DFB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5" w:type="dxa"/>
          </w:tcPr>
          <w:p w14:paraId="30559A58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2B441C" wp14:editId="5BE092C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33655</wp:posOffset>
                      </wp:positionV>
                      <wp:extent cx="1836420" cy="788670"/>
                      <wp:effectExtent l="635" t="0" r="1270" b="3810"/>
                      <wp:wrapNone/>
                      <wp:docPr id="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801ACF" w14:textId="45C25DA4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B441C" id="Text Box 11" o:spid="_x0000_s1035" type="#_x0000_t202" style="position:absolute;margin-left:-5.15pt;margin-top:2.65pt;width:144.6pt;height:6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PSugIAAME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" filled="f" stroked="f">
                      <v:textbox>
                        <w:txbxContent>
                          <w:p w14:paraId="33801ACF" w14:textId="45C25DA4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1BDF085E" w14:textId="77777777" w:rsidTr="006865FE">
        <w:tc>
          <w:tcPr>
            <w:tcW w:w="2785" w:type="dxa"/>
          </w:tcPr>
          <w:p w14:paraId="5AEADC5F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Email:</w:t>
            </w:r>
          </w:p>
          <w:p w14:paraId="7F151C6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  <w:p w14:paraId="67F05B5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3150" w:type="dxa"/>
          </w:tcPr>
          <w:p w14:paraId="0AEDC9A4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6AD2E0" wp14:editId="3C52F470">
                      <wp:simplePos x="0" y="0"/>
                      <wp:positionH relativeFrom="column">
                        <wp:posOffset>-38101</wp:posOffset>
                      </wp:positionH>
                      <wp:positionV relativeFrom="paragraph">
                        <wp:posOffset>13970</wp:posOffset>
                      </wp:positionV>
                      <wp:extent cx="2265045" cy="569595"/>
                      <wp:effectExtent l="0" t="0" r="0" b="1905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5045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213B8C" w14:textId="77777777" w:rsidR="00091D4E" w:rsidRDefault="00091D4E" w:rsidP="00091D4E">
                                  <w:r>
                                    <w:t>mail.venuki@gmail.com</w:t>
                                  </w:r>
                                </w:p>
                                <w:p w14:paraId="6720AFD1" w14:textId="5F523752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AD2E0" id="Text Box 12" o:spid="_x0000_s1036" type="#_x0000_t202" style="position:absolute;margin-left:-3pt;margin-top:1.1pt;width:178.35pt;height:4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" filled="f" stroked="f">
                      <v:textbox>
                        <w:txbxContent>
                          <w:p w14:paraId="70213B8C" w14:textId="77777777" w:rsidR="00091D4E" w:rsidRDefault="00091D4E" w:rsidP="00091D4E">
                            <w:r>
                              <w:t>mail.venuki@gmail.com</w:t>
                            </w:r>
                          </w:p>
                          <w:p w14:paraId="6720AFD1" w14:textId="5F523752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5" w:type="dxa"/>
          </w:tcPr>
          <w:p w14:paraId="5F5D5DA9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FF1930" wp14:editId="3676234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14605</wp:posOffset>
                      </wp:positionV>
                      <wp:extent cx="1836420" cy="568325"/>
                      <wp:effectExtent l="635" t="0" r="1270" b="0"/>
                      <wp:wrapNone/>
                      <wp:docPr id="4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5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4B782" w14:textId="4C8F30CC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F1930" id="Text Box 13" o:spid="_x0000_s1037" type="#_x0000_t202" style="position:absolute;margin-left:-5.15pt;margin-top:1.15pt;width:144.6pt;height:4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9GuA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" filled="f" stroked="f">
                      <v:textbox>
                        <w:txbxContent>
                          <w:p w14:paraId="38F4B782" w14:textId="4C8F30CC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14E7662B" w14:textId="77777777" w:rsidTr="006865FE">
        <w:tc>
          <w:tcPr>
            <w:tcW w:w="2785" w:type="dxa"/>
          </w:tcPr>
          <w:p w14:paraId="5650CE2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Phone number/s</w:t>
            </w:r>
          </w:p>
          <w:p w14:paraId="75024785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737EBBD7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5FF91121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3150" w:type="dxa"/>
          </w:tcPr>
          <w:p w14:paraId="7112F9B9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6" w:hAnsi="CMR6" w:cs="CMR6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34104A" wp14:editId="0161DB4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81280</wp:posOffset>
                      </wp:positionV>
                      <wp:extent cx="1851660" cy="569595"/>
                      <wp:effectExtent l="0" t="0" r="0" b="4445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848B04" w14:textId="77777777" w:rsidR="00091D4E" w:rsidRDefault="00091D4E" w:rsidP="00091D4E">
                                  <w:r>
                                    <w:t>0776093498</w:t>
                                  </w:r>
                                </w:p>
                                <w:p w14:paraId="2AF098C9" w14:textId="18BD2015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4104A" id="Text Box 15" o:spid="_x0000_s1038" type="#_x0000_t202" style="position:absolute;margin-left:-2.9pt;margin-top:6.4pt;width:145.8pt;height:4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" filled="f" stroked="f">
                      <v:textbox>
                        <w:txbxContent>
                          <w:p w14:paraId="2A848B04" w14:textId="77777777" w:rsidR="00091D4E" w:rsidRDefault="00091D4E" w:rsidP="00091D4E">
                            <w:r>
                              <w:t>0776093498</w:t>
                            </w:r>
                          </w:p>
                          <w:p w14:paraId="2AF098C9" w14:textId="18BD2015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MR6" w:hAnsi="CMR6" w:cs="CMR6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24DD2D" wp14:editId="7B45C04B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70485</wp:posOffset>
                      </wp:positionV>
                      <wp:extent cx="1859280" cy="229870"/>
                      <wp:effectExtent l="0" t="0" r="0" b="2540"/>
                      <wp:wrapNone/>
                      <wp:docPr id="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9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B9909E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2224DD2D" id="Text Box 14" o:spid="_x0000_s1039" type="#_x0000_t202" style="position:absolute;margin-left:-5pt;margin-top:5.55pt;width:146.4pt;height:1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1A4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" filled="f" stroked="f">
                      <v:textbox>
                        <w:txbxContent>
                          <w:p w14:paraId="17B9909E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5" w:type="dxa"/>
          </w:tcPr>
          <w:p w14:paraId="00032D24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6" w:hAnsi="CMR6" w:cs="CMR6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EEE463" wp14:editId="7393031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71755</wp:posOffset>
                      </wp:positionV>
                      <wp:extent cx="1851660" cy="569595"/>
                      <wp:effectExtent l="0" t="0" r="0" b="1905"/>
                      <wp:wrapNone/>
                      <wp:docPr id="1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484BCD" w14:textId="1E52647C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EE463" id="Text Box 16" o:spid="_x0000_s1040" type="#_x0000_t202" style="position:absolute;margin-left:-5.15pt;margin-top:5.65pt;width:145.8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" filled="f" stroked="f">
                      <v:textbox>
                        <w:txbxContent>
                          <w:p w14:paraId="6E484BCD" w14:textId="1E52647C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C4739EC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2385B9D0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5C361CB1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22F7965F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0F507110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1C0E2F48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6738A709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036CE1DC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03216362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32EE4B64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7ACF1C49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767D0F02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36B5AE8C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72F5FD35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61FFDDFA" w14:textId="77777777" w:rsidR="006019C0" w:rsidRDefault="006019C0" w:rsidP="006019C0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2FF3A640" w14:textId="77777777" w:rsidR="0033553C" w:rsidRDefault="0033553C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313DA457" w14:textId="77777777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24D67533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lastRenderedPageBreak/>
        <w:t>Project Details</w:t>
      </w:r>
    </w:p>
    <w:p w14:paraId="525AE5F7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043516A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Title of Project:</w:t>
      </w:r>
    </w:p>
    <w:p w14:paraId="03B33AB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DE173B4" w14:textId="607CF3C4" w:rsidR="003D3116" w:rsidRDefault="00BE54D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Sales</w:t>
      </w:r>
      <w:r w:rsidR="003D0326">
        <w:rPr>
          <w:rFonts w:ascii="CMR10" w:hAnsi="CMR10" w:cs="CMR10"/>
          <w:sz w:val="22"/>
          <w:szCs w:val="22"/>
          <w:lang w:bidi="ta-IN"/>
        </w:rPr>
        <w:t xml:space="preserve">, </w:t>
      </w:r>
      <w:r>
        <w:rPr>
          <w:rFonts w:ascii="CMR10" w:hAnsi="CMR10" w:cs="CMR10"/>
          <w:sz w:val="22"/>
          <w:szCs w:val="22"/>
          <w:lang w:bidi="ta-IN"/>
        </w:rPr>
        <w:t>Purchase</w:t>
      </w:r>
      <w:r w:rsidR="0086080B">
        <w:rPr>
          <w:rFonts w:ascii="CMR10" w:hAnsi="CMR10" w:cs="CMR10"/>
          <w:sz w:val="22"/>
          <w:szCs w:val="22"/>
          <w:lang w:bidi="ta-IN"/>
        </w:rPr>
        <w:t xml:space="preserve"> and Inventory</w:t>
      </w:r>
      <w:r w:rsidR="003D3116">
        <w:rPr>
          <w:rFonts w:ascii="CMR10" w:hAnsi="CMR10" w:cs="CMR10"/>
          <w:sz w:val="22"/>
          <w:szCs w:val="22"/>
          <w:lang w:bidi="ta-IN"/>
        </w:rPr>
        <w:t xml:space="preserve"> Management System for</w:t>
      </w:r>
      <w:r w:rsidR="0086080B">
        <w:rPr>
          <w:rFonts w:ascii="CMR10" w:hAnsi="CMR10" w:cs="CMR10"/>
          <w:sz w:val="22"/>
          <w:szCs w:val="22"/>
          <w:lang w:bidi="ta-IN"/>
        </w:rPr>
        <w:t xml:space="preserve"> </w:t>
      </w:r>
      <w:r w:rsidRPr="00091D4E">
        <w:rPr>
          <w:rFonts w:ascii="CMR10" w:hAnsi="CMR10" w:cs="CMR10"/>
          <w:sz w:val="22"/>
          <w:szCs w:val="22"/>
          <w:highlight w:val="yellow"/>
          <w:lang w:bidi="ta-IN"/>
        </w:rPr>
        <w:t>Care Plus (Pvt</w:t>
      </w:r>
      <w:r w:rsidR="006F5734">
        <w:rPr>
          <w:rFonts w:ascii="CMR10" w:hAnsi="CMR10" w:cs="CMR10"/>
          <w:sz w:val="22"/>
          <w:szCs w:val="22"/>
          <w:highlight w:val="yellow"/>
          <w:lang w:bidi="ta-IN"/>
        </w:rPr>
        <w:t>)</w:t>
      </w:r>
      <w:r w:rsidRPr="00091D4E">
        <w:rPr>
          <w:rFonts w:ascii="CMR10" w:hAnsi="CMR10" w:cs="CMR10"/>
          <w:sz w:val="22"/>
          <w:szCs w:val="22"/>
          <w:highlight w:val="yellow"/>
          <w:lang w:bidi="ta-IN"/>
        </w:rPr>
        <w:t xml:space="preserve"> Ltd</w:t>
      </w:r>
      <w:r w:rsidR="00717030" w:rsidRPr="00091D4E">
        <w:rPr>
          <w:rFonts w:ascii="CMR10" w:hAnsi="CMR10" w:cs="CMR10"/>
          <w:sz w:val="22"/>
          <w:szCs w:val="22"/>
          <w:highlight w:val="yellow"/>
          <w:lang w:bidi="ta-IN"/>
        </w:rPr>
        <w:t>.</w:t>
      </w:r>
    </w:p>
    <w:p w14:paraId="1D206A5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F9CCDBE" w14:textId="77777777" w:rsidR="005D003F" w:rsidRDefault="005D003F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D8DE41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773255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If Repeat Student </w:t>
      </w:r>
    </w:p>
    <w:p w14:paraId="676C20D1" w14:textId="1E4E5DD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  <w:t xml:space="preserve">Number of Attempt(s): </w:t>
      </w:r>
      <w:r w:rsidR="00A061AD">
        <w:rPr>
          <w:rFonts w:ascii="CMR10" w:hAnsi="CMR10" w:cs="CMR10"/>
          <w:sz w:val="22"/>
          <w:szCs w:val="22"/>
          <w:lang w:bidi="ta-IN"/>
        </w:rPr>
        <w:t>1</w:t>
      </w:r>
    </w:p>
    <w:p w14:paraId="3A33E431" w14:textId="77777777" w:rsidR="008B0152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</w:p>
    <w:p w14:paraId="73C605B6" w14:textId="700D9E67" w:rsidR="006019C0" w:rsidRDefault="008B015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  <w:r w:rsidR="006019C0">
        <w:rPr>
          <w:rFonts w:ascii="CMR10" w:hAnsi="CMR10" w:cs="CMR10"/>
          <w:sz w:val="22"/>
          <w:szCs w:val="22"/>
          <w:lang w:bidi="ta-IN"/>
        </w:rPr>
        <w:t>Prev</w:t>
      </w:r>
      <w:r w:rsidR="007555F8">
        <w:rPr>
          <w:rFonts w:ascii="CMR10" w:hAnsi="CMR10" w:cs="CMR10"/>
          <w:sz w:val="22"/>
          <w:szCs w:val="22"/>
          <w:lang w:bidi="ta-IN"/>
        </w:rPr>
        <w:t xml:space="preserve">ious Decision: </w:t>
      </w:r>
      <w:r w:rsidR="006019C0">
        <w:rPr>
          <w:rFonts w:ascii="CMR10" w:hAnsi="CMR10" w:cs="CMR10"/>
          <w:sz w:val="22"/>
          <w:szCs w:val="22"/>
          <w:lang w:bidi="ta-IN"/>
        </w:rPr>
        <w:t xml:space="preserve"> </w:t>
      </w:r>
      <w:r w:rsidR="00435D52">
        <w:rPr>
          <w:rFonts w:ascii="CMR10" w:hAnsi="CMR10" w:cs="CMR10"/>
          <w:sz w:val="22"/>
          <w:szCs w:val="22"/>
          <w:lang w:bidi="ta-IN"/>
        </w:rPr>
        <w:t xml:space="preserve"> </w:t>
      </w:r>
      <w:r w:rsidR="00DA4C96">
        <w:rPr>
          <w:rFonts w:ascii="CMR10" w:hAnsi="CMR10" w:cs="CMR10"/>
          <w:sz w:val="22"/>
          <w:szCs w:val="22"/>
          <w:lang w:bidi="ta-IN"/>
        </w:rPr>
        <w:t xml:space="preserve"> </w:t>
      </w:r>
      <w:r w:rsidR="00F81FA7" w:rsidRPr="00DA4C96">
        <w:rPr>
          <w:rFonts w:ascii="CMR10" w:hAnsi="CMR10" w:cs="CMR10"/>
          <w:sz w:val="16"/>
          <w:szCs w:val="16"/>
        </w:rPr>
        <w:object w:dxaOrig="225" w:dyaOrig="225" w14:anchorId="286766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0.25pt;height:20.25pt" o:ole="">
            <v:imagedata r:id="rId11" o:title=""/>
          </v:shape>
          <w:control r:id="rId12" w:name="OptionButton1" w:shapeid="_x0000_i1029"/>
        </w:object>
      </w:r>
      <w:r w:rsidR="006019C0">
        <w:rPr>
          <w:rFonts w:ascii="CMR10" w:hAnsi="CMR10" w:cs="CMR10"/>
          <w:sz w:val="22"/>
          <w:szCs w:val="22"/>
          <w:lang w:bidi="ta-IN"/>
        </w:rPr>
        <w:t xml:space="preserve">                                    </w:t>
      </w:r>
      <w:r>
        <w:rPr>
          <w:rFonts w:ascii="CMR10" w:hAnsi="CMR10" w:cs="CMR10"/>
          <w:sz w:val="22"/>
          <w:szCs w:val="22"/>
          <w:lang w:bidi="ta-IN"/>
        </w:rPr>
        <w:t xml:space="preserve">        </w:t>
      </w:r>
    </w:p>
    <w:p w14:paraId="0ED61620" w14:textId="3EFD7F53" w:rsidR="006019C0" w:rsidRDefault="008B015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16"/>
          <w:szCs w:val="16"/>
          <w:lang w:bidi="ta-IN"/>
        </w:rPr>
        <w:tab/>
      </w:r>
      <w:r>
        <w:rPr>
          <w:rFonts w:ascii="CMR10" w:hAnsi="CMR10" w:cs="CMR10"/>
          <w:sz w:val="16"/>
          <w:szCs w:val="16"/>
          <w:lang w:bidi="ta-IN"/>
        </w:rPr>
        <w:tab/>
      </w:r>
      <w:r>
        <w:rPr>
          <w:rFonts w:ascii="CMR10" w:hAnsi="CMR10" w:cs="CMR10"/>
          <w:sz w:val="16"/>
          <w:szCs w:val="16"/>
          <w:lang w:bidi="ta-IN"/>
        </w:rPr>
        <w:tab/>
        <w:t xml:space="preserve">            </w:t>
      </w:r>
      <w:r w:rsidR="00F81FA7">
        <w:rPr>
          <w:rFonts w:ascii="CMR10" w:hAnsi="CMR10" w:cs="CMR10"/>
          <w:sz w:val="16"/>
          <w:szCs w:val="16"/>
        </w:rPr>
        <w:object w:dxaOrig="225" w:dyaOrig="225" w14:anchorId="21D5D9DC">
          <v:shape id="_x0000_i1031" type="#_x0000_t75" style="width:108pt;height:18pt" o:ole="">
            <v:imagedata r:id="rId13" o:title=""/>
          </v:shape>
          <w:control r:id="rId14" w:name="OptionButton2" w:shapeid="_x0000_i1031"/>
        </w:object>
      </w:r>
    </w:p>
    <w:p w14:paraId="2CAB26D9" w14:textId="663EB4B2" w:rsidR="006019C0" w:rsidRPr="004E05F3" w:rsidRDefault="006019C0" w:rsidP="004E05F3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  <w:t>Earlier Project Title:</w:t>
      </w:r>
    </w:p>
    <w:p w14:paraId="3CFE30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</w:p>
    <w:p w14:paraId="7EA86CC8" w14:textId="77777777" w:rsidR="00FB0425" w:rsidRDefault="00FB0425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E622FB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7CC56A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Name and address of client:</w:t>
      </w:r>
    </w:p>
    <w:p w14:paraId="34A0A356" w14:textId="77777777" w:rsidR="006F5734" w:rsidRDefault="006F5734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525AEE5" w14:textId="49230703" w:rsidR="006019C0" w:rsidRPr="006F5734" w:rsidRDefault="006F5734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highlight w:val="yellow"/>
          <w:lang w:bidi="ta-IN"/>
        </w:rPr>
      </w:pPr>
      <w:r w:rsidRPr="006F5734">
        <w:rPr>
          <w:rFonts w:ascii="CMR10" w:hAnsi="CMR10" w:cs="CMR10"/>
          <w:sz w:val="22"/>
          <w:szCs w:val="22"/>
          <w:highlight w:val="yellow"/>
          <w:lang w:bidi="ta-IN"/>
        </w:rPr>
        <w:t>Care plus (Pvt) Ltd.</w:t>
      </w:r>
    </w:p>
    <w:p w14:paraId="0EB0C471" w14:textId="5DF12F35" w:rsidR="00D711AF" w:rsidRPr="006F5734" w:rsidRDefault="003320C4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highlight w:val="yellow"/>
          <w:lang w:bidi="ta-IN"/>
        </w:rPr>
      </w:pPr>
      <w:r w:rsidRPr="006F5734">
        <w:rPr>
          <w:rFonts w:ascii="CMR10" w:hAnsi="CMR10" w:cs="CMR10"/>
          <w:sz w:val="22"/>
          <w:szCs w:val="22"/>
          <w:highlight w:val="yellow"/>
          <w:lang w:bidi="ta-IN"/>
        </w:rPr>
        <w:t>No 108/18/B,</w:t>
      </w:r>
    </w:p>
    <w:p w14:paraId="0698147D" w14:textId="17E8BA2C" w:rsidR="00743FB2" w:rsidRPr="006F5734" w:rsidRDefault="006F5734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highlight w:val="yellow"/>
          <w:lang w:bidi="ta-IN"/>
        </w:rPr>
      </w:pPr>
      <w:r w:rsidRPr="006F5734">
        <w:rPr>
          <w:rFonts w:ascii="CMR10" w:hAnsi="CMR10" w:cs="CMR10"/>
          <w:sz w:val="22"/>
          <w:szCs w:val="22"/>
          <w:highlight w:val="yellow"/>
          <w:lang w:bidi="ta-IN"/>
        </w:rPr>
        <w:t>Maharagama Road,</w:t>
      </w:r>
    </w:p>
    <w:p w14:paraId="59B1B56F" w14:textId="77E0CBF4" w:rsidR="00743FB2" w:rsidRDefault="006F5734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6F5734">
        <w:rPr>
          <w:rFonts w:ascii="CMR10" w:hAnsi="CMR10" w:cs="CMR10"/>
          <w:sz w:val="22"/>
          <w:szCs w:val="22"/>
          <w:highlight w:val="yellow"/>
          <w:lang w:bidi="ta-IN"/>
        </w:rPr>
        <w:t>Piliyandala.</w:t>
      </w:r>
    </w:p>
    <w:p w14:paraId="2E6CE8E3" w14:textId="77777777" w:rsidR="00CE0701" w:rsidRDefault="00CE0701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32F0B0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Motivation for project:</w:t>
      </w:r>
    </w:p>
    <w:p w14:paraId="5EC6FF1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5CDE151" w14:textId="016601F5" w:rsidR="00C869E5" w:rsidRDefault="00BB3134" w:rsidP="00C869E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Iskoola Pota"/>
          <w:sz w:val="22"/>
          <w:szCs w:val="22"/>
          <w:lang w:bidi="si-LK"/>
        </w:rPr>
      </w:pPr>
      <w:r>
        <w:rPr>
          <w:rFonts w:cs="Iskoola Pota"/>
          <w:sz w:val="22"/>
          <w:szCs w:val="22"/>
          <w:lang w:bidi="si-LK"/>
        </w:rPr>
        <w:t xml:space="preserve">They have manual </w:t>
      </w:r>
      <w:r w:rsidR="00B71B92">
        <w:rPr>
          <w:rFonts w:cs="Iskoola Pota"/>
          <w:sz w:val="22"/>
          <w:szCs w:val="22"/>
          <w:lang w:bidi="si-LK"/>
        </w:rPr>
        <w:t>paper-based</w:t>
      </w:r>
      <w:r>
        <w:rPr>
          <w:rFonts w:cs="Iskoola Pota"/>
          <w:sz w:val="22"/>
          <w:szCs w:val="22"/>
          <w:lang w:bidi="si-LK"/>
        </w:rPr>
        <w:t xml:space="preserve"> system for manage </w:t>
      </w:r>
      <w:r w:rsidR="00DA22E0">
        <w:rPr>
          <w:rFonts w:cs="Iskoola Pota"/>
          <w:sz w:val="22"/>
          <w:szCs w:val="22"/>
          <w:lang w:bidi="si-LK"/>
        </w:rPr>
        <w:t>sales, purchase</w:t>
      </w:r>
      <w:r>
        <w:rPr>
          <w:rFonts w:cs="Iskoola Pota"/>
          <w:sz w:val="22"/>
          <w:szCs w:val="22"/>
          <w:lang w:bidi="si-LK"/>
        </w:rPr>
        <w:t xml:space="preserve"> and </w:t>
      </w:r>
      <w:r w:rsidR="00DA22E0">
        <w:rPr>
          <w:rFonts w:cs="Iskoola Pota"/>
          <w:sz w:val="22"/>
          <w:szCs w:val="22"/>
          <w:lang w:bidi="si-LK"/>
        </w:rPr>
        <w:t>inventory</w:t>
      </w:r>
      <w:r>
        <w:rPr>
          <w:rFonts w:cs="Iskoola Pota"/>
          <w:sz w:val="22"/>
          <w:szCs w:val="22"/>
          <w:lang w:bidi="si-LK"/>
        </w:rPr>
        <w:t>.</w:t>
      </w:r>
      <w:r w:rsidR="00C75218">
        <w:rPr>
          <w:rFonts w:cs="Iskoola Pota"/>
          <w:sz w:val="22"/>
          <w:szCs w:val="22"/>
          <w:lang w:bidi="si-LK"/>
        </w:rPr>
        <w:t xml:space="preserve"> So,</w:t>
      </w:r>
      <w:r>
        <w:rPr>
          <w:rFonts w:cs="Iskoola Pota"/>
          <w:sz w:val="22"/>
          <w:szCs w:val="22"/>
          <w:lang w:bidi="si-LK"/>
        </w:rPr>
        <w:t xml:space="preserve"> </w:t>
      </w:r>
      <w:r w:rsidR="00DA22E0">
        <w:rPr>
          <w:rFonts w:cs="Iskoola Pota"/>
          <w:sz w:val="22"/>
          <w:szCs w:val="22"/>
          <w:lang w:bidi="si-LK"/>
        </w:rPr>
        <w:t>employees</w:t>
      </w:r>
      <w:r w:rsidR="00C75218">
        <w:rPr>
          <w:rFonts w:cs="Iskoola Pota"/>
          <w:sz w:val="22"/>
          <w:szCs w:val="22"/>
          <w:lang w:bidi="si-LK"/>
        </w:rPr>
        <w:t xml:space="preserve"> have to </w:t>
      </w:r>
      <w:r w:rsidR="00B67A35">
        <w:rPr>
          <w:rFonts w:cs="Iskoola Pota"/>
          <w:sz w:val="22"/>
          <w:szCs w:val="22"/>
          <w:lang w:bidi="si-LK"/>
        </w:rPr>
        <w:t>doing lot of manual works</w:t>
      </w:r>
      <w:r w:rsidR="00C75218">
        <w:rPr>
          <w:rFonts w:cs="Iskoola Pota"/>
          <w:sz w:val="22"/>
          <w:szCs w:val="22"/>
          <w:lang w:bidi="si-LK"/>
        </w:rPr>
        <w:t>. Then it is very time consumed process.</w:t>
      </w:r>
    </w:p>
    <w:p w14:paraId="2649BC11" w14:textId="0DE15C19" w:rsidR="00C75218" w:rsidRDefault="00B67A35" w:rsidP="00C869E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Iskoola Pota"/>
          <w:sz w:val="22"/>
          <w:szCs w:val="22"/>
          <w:lang w:bidi="si-LK"/>
        </w:rPr>
      </w:pPr>
      <w:r w:rsidRPr="00B67A35">
        <w:rPr>
          <w:rFonts w:cs="Iskoola Pota"/>
          <w:sz w:val="22"/>
          <w:szCs w:val="22"/>
          <w:lang w:bidi="si-LK"/>
        </w:rPr>
        <w:t xml:space="preserve">When the </w:t>
      </w:r>
      <w:r w:rsidR="00DA22E0">
        <w:rPr>
          <w:rFonts w:cs="Iskoola Pota"/>
          <w:sz w:val="22"/>
          <w:szCs w:val="22"/>
          <w:lang w:bidi="si-LK"/>
        </w:rPr>
        <w:t>owner</w:t>
      </w:r>
      <w:r w:rsidRPr="00B67A35">
        <w:rPr>
          <w:rFonts w:cs="Iskoola Pota"/>
          <w:sz w:val="22"/>
          <w:szCs w:val="22"/>
          <w:lang w:bidi="si-LK"/>
        </w:rPr>
        <w:t xml:space="preserve"> wants a report, the current system is unable to give it timely. Because of the above paper-based manual system.</w:t>
      </w:r>
    </w:p>
    <w:p w14:paraId="75C09145" w14:textId="203BAFE5" w:rsidR="00B33241" w:rsidRDefault="00394CC6" w:rsidP="00C869E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Iskoola Pota"/>
          <w:sz w:val="22"/>
          <w:szCs w:val="22"/>
          <w:lang w:bidi="si-LK"/>
        </w:rPr>
      </w:pPr>
      <w:r w:rsidRPr="00394CC6">
        <w:rPr>
          <w:rFonts w:cs="Iskoola Pota"/>
          <w:sz w:val="22"/>
          <w:szCs w:val="22"/>
          <w:lang w:bidi="si-LK"/>
        </w:rPr>
        <w:t xml:space="preserve">Another problem with the manual system is calculating </w:t>
      </w:r>
      <w:r w:rsidR="00DA22E0">
        <w:rPr>
          <w:rFonts w:cs="Iskoola Pota"/>
          <w:sz w:val="22"/>
          <w:szCs w:val="22"/>
          <w:lang w:bidi="si-LK"/>
        </w:rPr>
        <w:t>total bill amount</w:t>
      </w:r>
      <w:r w:rsidRPr="00394CC6">
        <w:rPr>
          <w:rFonts w:cs="Iskoola Pota"/>
          <w:sz w:val="22"/>
          <w:szCs w:val="22"/>
          <w:lang w:bidi="si-LK"/>
        </w:rPr>
        <w:t xml:space="preserve">. </w:t>
      </w:r>
    </w:p>
    <w:p w14:paraId="1E5CCB3E" w14:textId="3783F6BD" w:rsidR="00DA22E0" w:rsidRDefault="00DA22E0" w:rsidP="00C869E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Iskoola Pota"/>
          <w:sz w:val="22"/>
          <w:szCs w:val="22"/>
          <w:lang w:bidi="si-LK"/>
        </w:rPr>
      </w:pPr>
      <w:r>
        <w:rPr>
          <w:rFonts w:cs="Iskoola Pota"/>
          <w:sz w:val="22"/>
          <w:szCs w:val="22"/>
          <w:lang w:bidi="si-LK"/>
        </w:rPr>
        <w:t>Difficult to get how many items are needed to purchase when using the current manual system.</w:t>
      </w:r>
    </w:p>
    <w:p w14:paraId="345683DF" w14:textId="5CE9A2AF" w:rsidR="005C4634" w:rsidRPr="00C869E5" w:rsidRDefault="00DA22E0" w:rsidP="00C869E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Iskoola Pota"/>
          <w:sz w:val="22"/>
          <w:szCs w:val="22"/>
          <w:lang w:bidi="si-LK"/>
        </w:rPr>
      </w:pPr>
      <w:r>
        <w:rPr>
          <w:rFonts w:cs="Iskoola Pota"/>
          <w:sz w:val="22"/>
          <w:szCs w:val="22"/>
          <w:lang w:bidi="si-LK"/>
        </w:rPr>
        <w:t>Current manual system does not have proper analysis of demand and item requirements.</w:t>
      </w:r>
    </w:p>
    <w:p w14:paraId="760DCD03" w14:textId="77777777" w:rsidR="00D711AF" w:rsidRDefault="00D711AF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A7EE57A" w14:textId="77777777" w:rsidR="00D711AF" w:rsidRDefault="00D711AF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7A92438" w14:textId="081838E3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44B2153" w14:textId="74F48F1F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5238D00" w14:textId="125A18A5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5702724" w14:textId="21E41DB2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753F14F" w14:textId="72BD95BB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E26136D" w14:textId="13754A70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5B5734C" w14:textId="4F78F022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DA13AEA" w14:textId="4A9923FB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00631FE" w14:textId="424219A9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CDF4288" w14:textId="77777777" w:rsidR="00F43399" w:rsidRDefault="00F43399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D39778C" w14:textId="77777777" w:rsidR="002C651C" w:rsidRDefault="002C651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7DCCEB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lastRenderedPageBreak/>
        <w:t>Objectives and scope of proposed project:</w:t>
      </w:r>
    </w:p>
    <w:p w14:paraId="4CF2EE9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BBE8C9D" w14:textId="633B25F7" w:rsidR="008819CD" w:rsidRPr="008819CD" w:rsidRDefault="008819CD" w:rsidP="008819C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819CD">
        <w:rPr>
          <w:rFonts w:ascii="CMR10" w:hAnsi="CMR10" w:cs="CMR10"/>
          <w:sz w:val="22"/>
          <w:szCs w:val="22"/>
          <w:lang w:bidi="ta-IN"/>
        </w:rPr>
        <w:t xml:space="preserve">Managing </w:t>
      </w:r>
      <w:r w:rsidR="00F43399">
        <w:rPr>
          <w:rFonts w:ascii="CMR10" w:hAnsi="CMR10" w:cs="CMR10"/>
          <w:sz w:val="22"/>
          <w:szCs w:val="22"/>
          <w:lang w:bidi="ta-IN"/>
        </w:rPr>
        <w:t>items data efficiently and up to date</w:t>
      </w:r>
    </w:p>
    <w:p w14:paraId="58256D5A" w14:textId="470D0E1D" w:rsidR="008819CD" w:rsidRDefault="008819CD" w:rsidP="008819C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819CD">
        <w:rPr>
          <w:rFonts w:ascii="CMR10" w:hAnsi="CMR10" w:cs="CMR10"/>
          <w:sz w:val="22"/>
          <w:szCs w:val="22"/>
          <w:lang w:bidi="ta-IN"/>
        </w:rPr>
        <w:t xml:space="preserve">Managing </w:t>
      </w:r>
      <w:r w:rsidR="007A14C2">
        <w:rPr>
          <w:rFonts w:ascii="CMR10" w:hAnsi="CMR10" w:cs="CMR10"/>
          <w:sz w:val="22"/>
          <w:szCs w:val="22"/>
          <w:lang w:bidi="ta-IN"/>
        </w:rPr>
        <w:t>customers’</w:t>
      </w:r>
      <w:r w:rsidRPr="008819CD">
        <w:rPr>
          <w:rFonts w:ascii="CMR10" w:hAnsi="CMR10" w:cs="CMR10"/>
          <w:sz w:val="22"/>
          <w:szCs w:val="22"/>
          <w:lang w:bidi="ta-IN"/>
        </w:rPr>
        <w:t xml:space="preserve"> data</w:t>
      </w:r>
    </w:p>
    <w:p w14:paraId="449473AA" w14:textId="1328545B" w:rsidR="00F43399" w:rsidRPr="007A14C2" w:rsidRDefault="00F43399" w:rsidP="007A14C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819CD">
        <w:rPr>
          <w:rFonts w:ascii="CMR10" w:hAnsi="CMR10" w:cs="CMR10"/>
          <w:sz w:val="22"/>
          <w:szCs w:val="22"/>
          <w:lang w:bidi="ta-IN"/>
        </w:rPr>
        <w:t xml:space="preserve">Managing </w:t>
      </w:r>
      <w:r>
        <w:rPr>
          <w:rFonts w:ascii="CMR10" w:hAnsi="CMR10" w:cs="CMR10"/>
          <w:sz w:val="22"/>
          <w:szCs w:val="22"/>
          <w:lang w:bidi="ta-IN"/>
        </w:rPr>
        <w:t>supplier</w:t>
      </w:r>
      <w:r w:rsidR="007A14C2">
        <w:rPr>
          <w:rFonts w:ascii="CMR10" w:hAnsi="CMR10" w:cs="CMR10"/>
          <w:sz w:val="22"/>
          <w:szCs w:val="22"/>
          <w:lang w:bidi="ta-IN"/>
        </w:rPr>
        <w:t>s</w:t>
      </w:r>
      <w:r>
        <w:rPr>
          <w:rFonts w:ascii="CMR10" w:hAnsi="CMR10" w:cs="CMR10"/>
          <w:sz w:val="22"/>
          <w:szCs w:val="22"/>
          <w:lang w:bidi="ta-IN"/>
        </w:rPr>
        <w:t>’</w:t>
      </w:r>
      <w:r w:rsidRPr="008819CD">
        <w:rPr>
          <w:rFonts w:ascii="CMR10" w:hAnsi="CMR10" w:cs="CMR10"/>
          <w:sz w:val="22"/>
          <w:szCs w:val="22"/>
          <w:lang w:bidi="ta-IN"/>
        </w:rPr>
        <w:t xml:space="preserve"> data</w:t>
      </w:r>
    </w:p>
    <w:p w14:paraId="2EE0FB86" w14:textId="5295BC11" w:rsidR="008819CD" w:rsidRPr="008819CD" w:rsidRDefault="008819CD" w:rsidP="008819C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819CD">
        <w:rPr>
          <w:rFonts w:ascii="CMR10" w:hAnsi="CMR10" w:cs="CMR10"/>
          <w:sz w:val="22"/>
          <w:szCs w:val="22"/>
          <w:lang w:bidi="ta-IN"/>
        </w:rPr>
        <w:t>Managing s</w:t>
      </w:r>
      <w:r w:rsidR="007A14C2">
        <w:rPr>
          <w:rFonts w:ascii="CMR10" w:hAnsi="CMR10" w:cs="CMR10"/>
          <w:sz w:val="22"/>
          <w:szCs w:val="22"/>
          <w:lang w:bidi="ta-IN"/>
        </w:rPr>
        <w:t>ales’ and purchases’ data meanwhile managing inventory.</w:t>
      </w:r>
    </w:p>
    <w:p w14:paraId="0581F2F3" w14:textId="3961F116" w:rsidR="008819CD" w:rsidRPr="008819CD" w:rsidRDefault="008055FA" w:rsidP="008055F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Managing all payments.</w:t>
      </w:r>
    </w:p>
    <w:p w14:paraId="655211B7" w14:textId="79660D0A" w:rsidR="008819CD" w:rsidRPr="008819CD" w:rsidRDefault="008819CD" w:rsidP="008819C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819CD">
        <w:rPr>
          <w:rFonts w:ascii="CMR10" w:hAnsi="CMR10" w:cs="CMR10"/>
          <w:sz w:val="22"/>
          <w:szCs w:val="22"/>
          <w:lang w:bidi="ta-IN"/>
        </w:rPr>
        <w:t xml:space="preserve">Reducing time consumption of the </w:t>
      </w:r>
      <w:r w:rsidR="008055FA">
        <w:rPr>
          <w:rFonts w:ascii="CMR10" w:hAnsi="CMR10" w:cs="CMR10"/>
          <w:sz w:val="22"/>
          <w:szCs w:val="22"/>
          <w:lang w:bidi="ta-IN"/>
        </w:rPr>
        <w:t>cashier</w:t>
      </w:r>
      <w:r w:rsidRPr="008819CD">
        <w:rPr>
          <w:rFonts w:ascii="CMR10" w:hAnsi="CMR10" w:cs="CMR10"/>
          <w:sz w:val="22"/>
          <w:szCs w:val="22"/>
          <w:lang w:bidi="ta-IN"/>
        </w:rPr>
        <w:t xml:space="preserve"> queue when </w:t>
      </w:r>
      <w:r w:rsidR="008055FA">
        <w:rPr>
          <w:rFonts w:ascii="CMR10" w:hAnsi="CMR10" w:cs="CMR10"/>
          <w:sz w:val="22"/>
          <w:szCs w:val="22"/>
          <w:lang w:bidi="ta-IN"/>
        </w:rPr>
        <w:t>selling the items</w:t>
      </w:r>
      <w:r w:rsidRPr="008819CD">
        <w:rPr>
          <w:rFonts w:ascii="CMR10" w:hAnsi="CMR10" w:cs="CMR10"/>
          <w:sz w:val="22"/>
          <w:szCs w:val="22"/>
          <w:lang w:bidi="ta-IN"/>
        </w:rPr>
        <w:t>.</w:t>
      </w:r>
    </w:p>
    <w:p w14:paraId="187E9796" w14:textId="77777777" w:rsidR="008819CD" w:rsidRPr="008819CD" w:rsidRDefault="008819CD" w:rsidP="008819C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819CD">
        <w:rPr>
          <w:rFonts w:ascii="CMR10" w:hAnsi="CMR10" w:cs="CMR10"/>
          <w:sz w:val="22"/>
          <w:szCs w:val="22"/>
          <w:lang w:bidi="ta-IN"/>
        </w:rPr>
        <w:t>Minimizing manual works and paper usage</w:t>
      </w:r>
    </w:p>
    <w:p w14:paraId="22BE121C" w14:textId="4B8A23DE" w:rsidR="00157B4E" w:rsidRPr="004940AF" w:rsidRDefault="008819CD" w:rsidP="008819C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819CD">
        <w:rPr>
          <w:rFonts w:ascii="CMR10" w:hAnsi="CMR10" w:cs="CMR10"/>
          <w:sz w:val="22"/>
          <w:szCs w:val="22"/>
          <w:lang w:bidi="ta-IN"/>
        </w:rPr>
        <w:t>Generating reports efficiently, timeliness and accurately</w:t>
      </w:r>
    </w:p>
    <w:p w14:paraId="5A23CFF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AEDDF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Critical functionalities for project:</w:t>
      </w:r>
    </w:p>
    <w:p w14:paraId="02B4F6A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9B59E8E" w14:textId="1BC188C2" w:rsidR="00947F37" w:rsidRDefault="008055FA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Customer</w:t>
      </w:r>
      <w:r w:rsidR="00AD5725" w:rsidRPr="00AD5725">
        <w:rPr>
          <w:rFonts w:ascii="CMR10" w:hAnsi="CMR10" w:cs="CMR10"/>
          <w:sz w:val="22"/>
          <w:szCs w:val="22"/>
          <w:lang w:bidi="ta-IN"/>
        </w:rPr>
        <w:t xml:space="preserve"> </w:t>
      </w:r>
      <w:r w:rsidR="00947F37" w:rsidRPr="00AD5725">
        <w:rPr>
          <w:rFonts w:ascii="CMR10" w:hAnsi="CMR10" w:cs="CMR10"/>
          <w:sz w:val="22"/>
          <w:szCs w:val="22"/>
          <w:lang w:bidi="ta-IN"/>
        </w:rPr>
        <w:t>management</w:t>
      </w:r>
    </w:p>
    <w:p w14:paraId="28039D11" w14:textId="5266F99D" w:rsidR="00AD5725" w:rsidRPr="00AD5725" w:rsidRDefault="008055FA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Supplier</w:t>
      </w:r>
      <w:r w:rsidR="00AD5725" w:rsidRPr="00AD5725">
        <w:rPr>
          <w:rFonts w:ascii="CMR10" w:hAnsi="CMR10" w:cs="CMR10"/>
          <w:sz w:val="22"/>
          <w:szCs w:val="22"/>
          <w:lang w:bidi="ta-IN"/>
        </w:rPr>
        <w:t xml:space="preserve"> management</w:t>
      </w:r>
    </w:p>
    <w:p w14:paraId="2DAD58D6" w14:textId="14AA1465" w:rsidR="00AD5725" w:rsidRPr="00AD5725" w:rsidRDefault="008055FA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Item</w:t>
      </w:r>
      <w:r w:rsidR="00AD5725" w:rsidRPr="00AD5725">
        <w:rPr>
          <w:rFonts w:ascii="CMR10" w:hAnsi="CMR10" w:cs="CMR10"/>
          <w:sz w:val="22"/>
          <w:szCs w:val="22"/>
          <w:lang w:bidi="ta-IN"/>
        </w:rPr>
        <w:t xml:space="preserve"> management</w:t>
      </w:r>
    </w:p>
    <w:p w14:paraId="6E35E467" w14:textId="18C77828" w:rsidR="00AD5725" w:rsidRPr="00AD5725" w:rsidRDefault="008055FA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Sales </w:t>
      </w:r>
      <w:r w:rsidRPr="00AD5725">
        <w:rPr>
          <w:rFonts w:ascii="CMR10" w:hAnsi="CMR10" w:cs="CMR10"/>
          <w:sz w:val="22"/>
          <w:szCs w:val="22"/>
          <w:lang w:bidi="ta-IN"/>
        </w:rPr>
        <w:t>management</w:t>
      </w:r>
    </w:p>
    <w:p w14:paraId="24883B61" w14:textId="5DD067A4" w:rsidR="00AD5725" w:rsidRPr="00AD5725" w:rsidRDefault="008055FA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Purchase</w:t>
      </w:r>
      <w:r w:rsidR="00AD5725" w:rsidRPr="00AD5725">
        <w:rPr>
          <w:rFonts w:ascii="CMR10" w:hAnsi="CMR10" w:cs="CMR10"/>
          <w:sz w:val="22"/>
          <w:szCs w:val="22"/>
          <w:lang w:bidi="ta-IN"/>
        </w:rPr>
        <w:t xml:space="preserve"> management</w:t>
      </w:r>
    </w:p>
    <w:p w14:paraId="195ACABD" w14:textId="7FF49E60" w:rsidR="00AD5725" w:rsidRPr="00AD5725" w:rsidRDefault="008055FA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Disposal</w:t>
      </w:r>
      <w:r w:rsidR="00AD5725" w:rsidRPr="00AD5725">
        <w:rPr>
          <w:rFonts w:ascii="CMR10" w:hAnsi="CMR10" w:cs="CMR10"/>
          <w:sz w:val="22"/>
          <w:szCs w:val="22"/>
          <w:lang w:bidi="ta-IN"/>
        </w:rPr>
        <w:t xml:space="preserve"> management</w:t>
      </w:r>
    </w:p>
    <w:p w14:paraId="4B20679C" w14:textId="7A6123E0" w:rsidR="00AD5725" w:rsidRPr="00AD5725" w:rsidRDefault="008055FA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Customer payment</w:t>
      </w:r>
      <w:r w:rsidR="00AD5725" w:rsidRPr="00AD5725">
        <w:rPr>
          <w:rFonts w:ascii="CMR10" w:hAnsi="CMR10" w:cs="CMR10"/>
          <w:sz w:val="22"/>
          <w:szCs w:val="22"/>
          <w:lang w:bidi="ta-IN"/>
        </w:rPr>
        <w:t xml:space="preserve"> management</w:t>
      </w:r>
    </w:p>
    <w:p w14:paraId="3533B94B" w14:textId="70E3B67F" w:rsidR="00AD5725" w:rsidRPr="00AD5725" w:rsidRDefault="008055FA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Supplier payment</w:t>
      </w:r>
      <w:r w:rsidR="00AD5725" w:rsidRPr="00AD5725">
        <w:rPr>
          <w:rFonts w:ascii="CMR10" w:hAnsi="CMR10" w:cs="CMR10"/>
          <w:sz w:val="22"/>
          <w:szCs w:val="22"/>
          <w:lang w:bidi="ta-IN"/>
        </w:rPr>
        <w:t xml:space="preserve"> management</w:t>
      </w:r>
    </w:p>
    <w:p w14:paraId="1C58421F" w14:textId="16F27E43" w:rsidR="00AD5725" w:rsidRPr="00AD5725" w:rsidRDefault="008055FA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Purchase order </w:t>
      </w:r>
      <w:r w:rsidR="00AD5725" w:rsidRPr="00AD5725">
        <w:rPr>
          <w:rFonts w:ascii="CMR10" w:hAnsi="CMR10" w:cs="CMR10"/>
          <w:sz w:val="22"/>
          <w:szCs w:val="22"/>
          <w:lang w:bidi="ta-IN"/>
        </w:rPr>
        <w:t>management</w:t>
      </w:r>
    </w:p>
    <w:p w14:paraId="7BC4906D" w14:textId="79C1B062" w:rsidR="00A0336B" w:rsidRPr="00461541" w:rsidRDefault="008055FA" w:rsidP="00AD572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Report</w:t>
      </w:r>
      <w:r w:rsidR="00AD5725" w:rsidRPr="00AD5725">
        <w:rPr>
          <w:rFonts w:ascii="CMR10" w:hAnsi="CMR10" w:cs="CMR10"/>
          <w:sz w:val="22"/>
          <w:szCs w:val="22"/>
          <w:lang w:bidi="ta-IN"/>
        </w:rPr>
        <w:t xml:space="preserve"> management</w:t>
      </w:r>
    </w:p>
    <w:p w14:paraId="79048102" w14:textId="77777777" w:rsidR="00461541" w:rsidRDefault="00461541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5B628A" w14:textId="77777777" w:rsidR="008D3AED" w:rsidRDefault="008D3AE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BE013E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Itemized list of deliverables</w:t>
      </w:r>
      <w:r>
        <w:rPr>
          <w:rFonts w:ascii="CMR8" w:hAnsi="CMR8" w:cs="CMR8"/>
          <w:sz w:val="16"/>
          <w:szCs w:val="16"/>
          <w:lang w:bidi="ta-IN"/>
        </w:rPr>
        <w:t xml:space="preserve"> </w:t>
      </w:r>
      <w:r>
        <w:rPr>
          <w:rFonts w:ascii="CMR10" w:hAnsi="CMR10" w:cs="CMR10"/>
          <w:sz w:val="22"/>
          <w:szCs w:val="22"/>
          <w:lang w:bidi="ta-IN"/>
        </w:rPr>
        <w:t>of the system:</w:t>
      </w:r>
    </w:p>
    <w:p w14:paraId="0E67B77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BF54B15" w14:textId="77777777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  <w:r>
        <w:rPr>
          <w:rFonts w:ascii="CMR9" w:hAnsi="CMR9" w:cs="CMR9"/>
          <w:sz w:val="18"/>
          <w:szCs w:val="18"/>
          <w:lang w:bidi="ta-IN"/>
        </w:rPr>
        <w:t>Note: Deliverables are items that you would deliver to the client at the end of the project.</w:t>
      </w:r>
    </w:p>
    <w:p w14:paraId="4C4E471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278193F" w14:textId="70BA4E2E" w:rsidR="001B20A9" w:rsidRDefault="001B20A9" w:rsidP="001B20A9">
      <w:pPr>
        <w:numPr>
          <w:ilvl w:val="0"/>
          <w:numId w:val="7"/>
        </w:numPr>
        <w:spacing w:line="276" w:lineRule="auto"/>
        <w:rPr>
          <w:sz w:val="22"/>
        </w:rPr>
      </w:pPr>
      <w:r>
        <w:rPr>
          <w:sz w:val="22"/>
        </w:rPr>
        <w:t>Complete tested System</w:t>
      </w:r>
    </w:p>
    <w:p w14:paraId="346D677B" w14:textId="77777777" w:rsidR="001B20A9" w:rsidRDefault="001B20A9" w:rsidP="001B20A9">
      <w:pPr>
        <w:numPr>
          <w:ilvl w:val="0"/>
          <w:numId w:val="7"/>
        </w:numPr>
        <w:spacing w:line="276" w:lineRule="auto"/>
        <w:rPr>
          <w:sz w:val="22"/>
        </w:rPr>
      </w:pPr>
      <w:r>
        <w:rPr>
          <w:sz w:val="22"/>
        </w:rPr>
        <w:t>User manual</w:t>
      </w:r>
    </w:p>
    <w:p w14:paraId="24EF8674" w14:textId="6427B6E4" w:rsidR="006019C0" w:rsidRPr="001B20A9" w:rsidRDefault="001B20A9" w:rsidP="001B20A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1B20A9">
        <w:rPr>
          <w:sz w:val="22"/>
        </w:rPr>
        <w:t>User Training</w:t>
      </w:r>
    </w:p>
    <w:p w14:paraId="1405E137" w14:textId="77777777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409DC2FD" w14:textId="24B516CF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5238BCAB" w14:textId="65AAD22C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654DCAF5" w14:textId="74700533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08845A76" w14:textId="588F07C1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02295B5F" w14:textId="07A30057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1350BF42" w14:textId="1BC6138C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18E89E84" w14:textId="2F15F613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788DF700" w14:textId="7949B71E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1C02E2BA" w14:textId="35C0B18B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3C67EF46" w14:textId="7A5318BB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60E8C900" w14:textId="5D73E3A2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41F0A780" w14:textId="4856B7AF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41D19AC7" w14:textId="212B94D8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1FF9E010" w14:textId="50158520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64A1091F" w14:textId="10E7C4B4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2671EA16" w14:textId="7B2E0669" w:rsidR="00D71AB1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2FB8E1BB" w14:textId="77777777" w:rsidR="00D71AB1" w:rsidRPr="003416CB" w:rsidRDefault="00D71AB1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7F4E2CBD" w14:textId="228D1F64" w:rsidR="006019C0" w:rsidRDefault="005A337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A </w:t>
      </w:r>
      <w:r w:rsidR="00AF0CAD">
        <w:rPr>
          <w:rFonts w:ascii="CMR10" w:hAnsi="CMR10" w:cs="CMR10"/>
          <w:sz w:val="22"/>
          <w:szCs w:val="22"/>
          <w:lang w:bidi="ta-IN"/>
        </w:rPr>
        <w:t xml:space="preserve">project plan using Gantt </w:t>
      </w:r>
      <w:r w:rsidR="00C0627B">
        <w:rPr>
          <w:rFonts w:ascii="CMR10" w:hAnsi="CMR10" w:cs="CMR10"/>
          <w:sz w:val="22"/>
          <w:szCs w:val="22"/>
          <w:lang w:bidi="ta-IN"/>
        </w:rPr>
        <w:t>chart (</w:t>
      </w:r>
      <w:r w:rsidR="006019C0">
        <w:rPr>
          <w:rFonts w:ascii="CMR10" w:hAnsi="CMR10" w:cs="CMR10"/>
          <w:sz w:val="22"/>
          <w:szCs w:val="22"/>
          <w:lang w:bidi="ta-IN"/>
        </w:rPr>
        <w:t>include the work involved in system development as well as writing the dissertation):</w:t>
      </w:r>
      <w:r w:rsidR="00B66923">
        <w:rPr>
          <w:rFonts w:ascii="CMR10" w:hAnsi="CMR10" w:cs="CMR10"/>
          <w:sz w:val="22"/>
          <w:szCs w:val="22"/>
          <w:lang w:bidi="ta-IN"/>
        </w:rPr>
        <w:t xml:space="preserve"> </w:t>
      </w:r>
    </w:p>
    <w:p w14:paraId="75173DC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DDD1AEF" w14:textId="6503AF02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CF82E64" w14:textId="06B6DCF1" w:rsidR="00723494" w:rsidRDefault="00C1356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noProof/>
          <w:sz w:val="22"/>
          <w:szCs w:val="22"/>
        </w:rPr>
        <w:drawing>
          <wp:inline distT="0" distB="0" distL="0" distR="0" wp14:anchorId="3046CEC9" wp14:editId="39A7A4CB">
            <wp:extent cx="5562600" cy="403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ntt chart.(wayomi)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CDB053" w14:textId="13F25006" w:rsidR="00D71AB1" w:rsidRDefault="00D71AB1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1F4B0EC" w14:textId="33343729" w:rsidR="00D71AB1" w:rsidRDefault="00D71AB1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534E92C" w14:textId="09E22F8E" w:rsidR="00D71AB1" w:rsidRDefault="00D71AB1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6E35EB6" w14:textId="0BB57491" w:rsidR="00D71AB1" w:rsidRDefault="00D71AB1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B45894F" w14:textId="172A129D" w:rsidR="00D71AB1" w:rsidRDefault="00C1356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noProof/>
          <w:sz w:val="22"/>
          <w:szCs w:val="22"/>
        </w:rPr>
        <w:drawing>
          <wp:inline distT="0" distB="0" distL="0" distR="0" wp14:anchorId="4418CEA0" wp14:editId="2B961D54">
            <wp:extent cx="5562600" cy="2523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ntt chart.(wayomi)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86FC" w14:textId="77777777" w:rsidR="00C1356E" w:rsidRDefault="00C1356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47B2F70" w14:textId="77777777" w:rsidR="00C1356E" w:rsidRDefault="00C1356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4D7B6E0" w14:textId="77777777" w:rsidR="00C1356E" w:rsidRDefault="00C1356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28F8B64" w14:textId="77777777" w:rsidR="00C1356E" w:rsidRDefault="00C1356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7E330E6" w14:textId="77777777" w:rsidR="00C1356E" w:rsidRDefault="00C1356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1D7E2E3" w14:textId="77777777" w:rsidR="00C1356E" w:rsidRDefault="00C1356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227F7B5" w14:textId="77777777" w:rsidR="00C1356E" w:rsidRDefault="00C1356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2569B0B" w14:textId="77777777" w:rsidR="00C1356E" w:rsidRDefault="00C1356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F86C8FE" w14:textId="77777777" w:rsidR="00C1356E" w:rsidRDefault="00C1356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0D98380" w14:textId="77777777" w:rsidR="00C1356E" w:rsidRDefault="00C1356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396AD6C" w14:textId="77777777" w:rsidR="00C1356E" w:rsidRDefault="00C1356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8EFC208" w14:textId="77777777" w:rsidR="006019C0" w:rsidRPr="008055FA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8055FA">
        <w:rPr>
          <w:rFonts w:ascii="CMR10" w:hAnsi="CMR10" w:cs="CMR10"/>
          <w:sz w:val="22"/>
          <w:szCs w:val="22"/>
          <w:lang w:bidi="ta-IN"/>
        </w:rPr>
        <w:t>Resource requirements for project (e.g., hardware, software,...):</w:t>
      </w:r>
    </w:p>
    <w:p w14:paraId="50F3A551" w14:textId="77777777" w:rsidR="006019C0" w:rsidRPr="008B0DDF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highlight w:val="yellow"/>
          <w:lang w:bidi="ta-IN"/>
        </w:rPr>
      </w:pPr>
    </w:p>
    <w:p w14:paraId="5E23DE8E" w14:textId="77777777" w:rsidR="00C1649B" w:rsidRPr="003320C4" w:rsidRDefault="00C1649B" w:rsidP="00C1649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Server Computer</w:t>
      </w:r>
    </w:p>
    <w:p w14:paraId="211DD584" w14:textId="77777777" w:rsidR="00C1649B" w:rsidRPr="003320C4" w:rsidRDefault="00C1649B" w:rsidP="00C1649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Hardware</w:t>
      </w:r>
    </w:p>
    <w:p w14:paraId="1094D9F6" w14:textId="77777777" w:rsidR="00C1649B" w:rsidRPr="003320C4" w:rsidRDefault="00C1649B" w:rsidP="00C1649B">
      <w:pPr>
        <w:pStyle w:val="ListParagraph"/>
        <w:numPr>
          <w:ilvl w:val="2"/>
          <w:numId w:val="6"/>
        </w:numPr>
        <w:rPr>
          <w:rFonts w:ascii="CMR10" w:hAnsi="CMR10"/>
          <w:color w:val="000000" w:themeColor="text1"/>
          <w:sz w:val="22"/>
          <w:szCs w:val="22"/>
        </w:rPr>
      </w:pPr>
      <w:bookmarkStart w:id="1" w:name="OLE_LINK4"/>
      <w:r w:rsidRPr="003320C4">
        <w:rPr>
          <w:rFonts w:ascii="CMR10" w:hAnsi="CMR10"/>
          <w:color w:val="000000" w:themeColor="text1"/>
          <w:sz w:val="22"/>
          <w:szCs w:val="22"/>
        </w:rPr>
        <w:t>Dual-core 64-bit processor</w:t>
      </w:r>
    </w:p>
    <w:p w14:paraId="397A5DE7" w14:textId="77777777" w:rsidR="00C1649B" w:rsidRPr="003320C4" w:rsidRDefault="00C1649B" w:rsidP="00C1649B">
      <w:pPr>
        <w:pStyle w:val="ListParagraph"/>
        <w:numPr>
          <w:ilvl w:val="2"/>
          <w:numId w:val="6"/>
        </w:numPr>
        <w:rPr>
          <w:rFonts w:ascii="CMR10" w:hAnsi="CMR10"/>
          <w:color w:val="000000" w:themeColor="text1"/>
          <w:sz w:val="22"/>
          <w:szCs w:val="22"/>
        </w:rPr>
      </w:pPr>
      <w:r w:rsidRPr="003320C4">
        <w:rPr>
          <w:rFonts w:ascii="CMR10" w:hAnsi="CMR10"/>
          <w:color w:val="000000" w:themeColor="text1"/>
          <w:sz w:val="22"/>
          <w:szCs w:val="22"/>
        </w:rPr>
        <w:t>4 GB of memory</w:t>
      </w:r>
    </w:p>
    <w:p w14:paraId="26712EDA" w14:textId="77777777" w:rsidR="00C1649B" w:rsidRPr="003320C4" w:rsidRDefault="00C1649B" w:rsidP="00C1649B">
      <w:pPr>
        <w:pStyle w:val="ListParagraph"/>
        <w:numPr>
          <w:ilvl w:val="2"/>
          <w:numId w:val="6"/>
        </w:numPr>
        <w:rPr>
          <w:rFonts w:ascii="CMR10" w:hAnsi="CMR10"/>
          <w:color w:val="000000" w:themeColor="text1"/>
          <w:sz w:val="22"/>
          <w:szCs w:val="22"/>
        </w:rPr>
      </w:pPr>
      <w:r w:rsidRPr="003320C4">
        <w:rPr>
          <w:rFonts w:ascii="CMR10" w:hAnsi="CMR10"/>
          <w:color w:val="000000" w:themeColor="text1"/>
          <w:sz w:val="22"/>
          <w:szCs w:val="22"/>
        </w:rPr>
        <w:t>Up to 5 GB of internal storage</w:t>
      </w:r>
      <w:bookmarkEnd w:id="1"/>
      <w:r w:rsidRPr="003320C4">
        <w:rPr>
          <w:rFonts w:ascii="CMR10" w:hAnsi="CMR10"/>
          <w:color w:val="000000" w:themeColor="text1"/>
          <w:sz w:val="22"/>
          <w:szCs w:val="22"/>
        </w:rPr>
        <w:t xml:space="preserve"> </w:t>
      </w:r>
    </w:p>
    <w:p w14:paraId="5F1F230E" w14:textId="77777777" w:rsidR="00C1649B" w:rsidRPr="003320C4" w:rsidRDefault="00C1649B" w:rsidP="00C1649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Software</w:t>
      </w:r>
    </w:p>
    <w:p w14:paraId="4890C353" w14:textId="77777777" w:rsidR="00C1649B" w:rsidRPr="003320C4" w:rsidRDefault="00C1649B" w:rsidP="00C1649B">
      <w:pPr>
        <w:pStyle w:val="ListParagraph"/>
        <w:numPr>
          <w:ilvl w:val="2"/>
          <w:numId w:val="6"/>
        </w:numPr>
        <w:rPr>
          <w:rFonts w:ascii="CMR10" w:hAnsi="CMR10"/>
          <w:color w:val="000000" w:themeColor="text1"/>
          <w:sz w:val="22"/>
          <w:szCs w:val="22"/>
        </w:rPr>
      </w:pPr>
      <w:bookmarkStart w:id="2" w:name="OLE_LINK5"/>
      <w:bookmarkStart w:id="3" w:name="OLE_LINK6"/>
      <w:r w:rsidRPr="003320C4">
        <w:rPr>
          <w:rFonts w:ascii="CMR10" w:hAnsi="CMR10"/>
          <w:color w:val="000000" w:themeColor="text1"/>
          <w:sz w:val="22"/>
          <w:szCs w:val="22"/>
        </w:rPr>
        <w:t>Windows or Linux.</w:t>
      </w:r>
    </w:p>
    <w:p w14:paraId="74A22EED" w14:textId="2F15C5E9" w:rsidR="00C1649B" w:rsidRPr="003320C4" w:rsidRDefault="004F08BE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3320C4">
        <w:rPr>
          <w:rFonts w:ascii="CMR10" w:hAnsi="CMR10"/>
          <w:color w:val="000000" w:themeColor="text1"/>
          <w:sz w:val="22"/>
          <w:szCs w:val="22"/>
        </w:rPr>
        <w:t>JRE 11</w:t>
      </w:r>
    </w:p>
    <w:p w14:paraId="0CEF29E5" w14:textId="72020A24" w:rsidR="00C1649B" w:rsidRPr="003320C4" w:rsidRDefault="00C1649B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MySQL</w:t>
      </w:r>
      <w:r w:rsidR="00074942"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 xml:space="preserve"> Server</w:t>
      </w: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 xml:space="preserve"> </w:t>
      </w:r>
      <w:r w:rsidR="00074942"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8</w:t>
      </w:r>
    </w:p>
    <w:p w14:paraId="4E26E9F7" w14:textId="2C9A9CAB" w:rsidR="00C1649B" w:rsidRPr="003320C4" w:rsidRDefault="00C1649B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 xml:space="preserve">PHP </w:t>
      </w:r>
      <w:r w:rsidR="005B59EE"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7.2.10</w:t>
      </w:r>
    </w:p>
    <w:p w14:paraId="45EA9647" w14:textId="4A1586FC" w:rsidR="00C1649B" w:rsidRPr="003320C4" w:rsidRDefault="00C1649B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Apache 2.4.</w:t>
      </w:r>
      <w:bookmarkEnd w:id="2"/>
      <w:bookmarkEnd w:id="3"/>
      <w:r w:rsidR="00B82A3A"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35</w:t>
      </w:r>
    </w:p>
    <w:p w14:paraId="5393EAB3" w14:textId="1F2EEE3D" w:rsidR="00C1649B" w:rsidRPr="008055FA" w:rsidRDefault="00C1649B" w:rsidP="00C1649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8055FA">
        <w:rPr>
          <w:rFonts w:ascii="CMR10" w:hAnsi="CMR10" w:cs="CMR10"/>
          <w:color w:val="000000" w:themeColor="text1"/>
          <w:sz w:val="22"/>
          <w:szCs w:val="22"/>
          <w:lang w:bidi="ta-IN"/>
        </w:rPr>
        <w:t>Client Computer</w:t>
      </w:r>
      <w:r w:rsidR="008B6463" w:rsidRPr="008055FA">
        <w:rPr>
          <w:rFonts w:ascii="CMR10" w:hAnsi="CMR10" w:cs="CMR10"/>
          <w:color w:val="000000" w:themeColor="text1"/>
          <w:sz w:val="22"/>
          <w:szCs w:val="22"/>
          <w:lang w:bidi="ta-IN"/>
        </w:rPr>
        <w:t xml:space="preserve"> or Device</w:t>
      </w:r>
    </w:p>
    <w:p w14:paraId="6C9FA4C0" w14:textId="77777777" w:rsidR="00C1649B" w:rsidRPr="008055FA" w:rsidRDefault="00C1649B" w:rsidP="00C1649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8055FA">
        <w:rPr>
          <w:rFonts w:ascii="CMR10" w:hAnsi="CMR10" w:cs="CMR10"/>
          <w:color w:val="000000" w:themeColor="text1"/>
          <w:sz w:val="22"/>
          <w:szCs w:val="22"/>
          <w:lang w:bidi="ta-IN"/>
        </w:rPr>
        <w:t>Software</w:t>
      </w:r>
    </w:p>
    <w:p w14:paraId="43803DC8" w14:textId="2A55313C" w:rsidR="00C1649B" w:rsidRPr="008055FA" w:rsidRDefault="00C1649B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8055FA">
        <w:rPr>
          <w:rFonts w:ascii="CMR10" w:hAnsi="CMR10" w:cs="CMR10"/>
          <w:color w:val="000000" w:themeColor="text1"/>
          <w:sz w:val="22"/>
          <w:szCs w:val="22"/>
          <w:lang w:bidi="ta-IN"/>
        </w:rPr>
        <w:t>JavaScript</w:t>
      </w:r>
      <w:r w:rsidR="006C03A0" w:rsidRPr="008055FA">
        <w:rPr>
          <w:rFonts w:ascii="CMR10" w:hAnsi="CMR10" w:cs="CMR10"/>
          <w:color w:val="000000" w:themeColor="text1"/>
          <w:sz w:val="22"/>
          <w:szCs w:val="22"/>
          <w:lang w:bidi="ta-IN"/>
        </w:rPr>
        <w:t xml:space="preserve"> </w:t>
      </w:r>
      <w:r w:rsidRPr="008055FA">
        <w:rPr>
          <w:rFonts w:ascii="CMR10" w:hAnsi="CMR10" w:cs="CMR10"/>
          <w:color w:val="000000" w:themeColor="text1"/>
          <w:sz w:val="22"/>
          <w:szCs w:val="22"/>
          <w:lang w:bidi="ta-IN"/>
        </w:rPr>
        <w:t>enabled Browser Software (Google Chrome, Firefox, etc.)</w:t>
      </w:r>
    </w:p>
    <w:p w14:paraId="29CEE804" w14:textId="77777777" w:rsidR="00C1649B" w:rsidRPr="003320C4" w:rsidRDefault="00C1649B" w:rsidP="00C1649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Development Computer</w:t>
      </w:r>
    </w:p>
    <w:p w14:paraId="01A7AA70" w14:textId="77777777" w:rsidR="00C1649B" w:rsidRPr="003320C4" w:rsidRDefault="00C1649B" w:rsidP="00C1649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Hardware</w:t>
      </w:r>
    </w:p>
    <w:p w14:paraId="18423B05" w14:textId="77777777" w:rsidR="00C1649B" w:rsidRPr="003320C4" w:rsidRDefault="00C1649B" w:rsidP="00C1649B">
      <w:pPr>
        <w:pStyle w:val="ListParagraph"/>
        <w:numPr>
          <w:ilvl w:val="2"/>
          <w:numId w:val="6"/>
        </w:numPr>
        <w:rPr>
          <w:rFonts w:ascii="CMR10" w:hAnsi="CMR10"/>
          <w:color w:val="000000" w:themeColor="text1"/>
          <w:sz w:val="22"/>
          <w:szCs w:val="22"/>
        </w:rPr>
      </w:pPr>
      <w:r w:rsidRPr="003320C4">
        <w:rPr>
          <w:rFonts w:ascii="CMR10" w:hAnsi="CMR10"/>
          <w:color w:val="000000" w:themeColor="text1"/>
          <w:sz w:val="22"/>
          <w:szCs w:val="22"/>
        </w:rPr>
        <w:t>Dual-core 64-bit processor</w:t>
      </w:r>
    </w:p>
    <w:p w14:paraId="3FDEE85D" w14:textId="108FC360" w:rsidR="00C1649B" w:rsidRPr="003320C4" w:rsidRDefault="003320C4" w:rsidP="00C1649B">
      <w:pPr>
        <w:pStyle w:val="ListParagraph"/>
        <w:numPr>
          <w:ilvl w:val="2"/>
          <w:numId w:val="6"/>
        </w:numPr>
        <w:rPr>
          <w:rFonts w:ascii="CMR10" w:hAnsi="CMR10"/>
          <w:color w:val="000000" w:themeColor="text1"/>
          <w:sz w:val="22"/>
          <w:szCs w:val="22"/>
        </w:rPr>
      </w:pPr>
      <w:r w:rsidRPr="003320C4">
        <w:rPr>
          <w:rFonts w:ascii="CMR10" w:hAnsi="CMR10"/>
          <w:color w:val="000000" w:themeColor="text1"/>
          <w:sz w:val="22"/>
          <w:szCs w:val="22"/>
        </w:rPr>
        <w:t>8</w:t>
      </w:r>
      <w:r w:rsidR="00C1649B" w:rsidRPr="003320C4">
        <w:rPr>
          <w:rFonts w:ascii="CMR10" w:hAnsi="CMR10"/>
          <w:color w:val="000000" w:themeColor="text1"/>
          <w:sz w:val="22"/>
          <w:szCs w:val="22"/>
        </w:rPr>
        <w:t xml:space="preserve"> GB of memory</w:t>
      </w:r>
    </w:p>
    <w:p w14:paraId="658509F1" w14:textId="50504C1C" w:rsidR="00C1649B" w:rsidRPr="003320C4" w:rsidRDefault="003320C4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3320C4">
        <w:rPr>
          <w:rFonts w:ascii="CMR10" w:hAnsi="CMR10"/>
          <w:color w:val="000000" w:themeColor="text1"/>
          <w:sz w:val="22"/>
          <w:szCs w:val="22"/>
        </w:rPr>
        <w:t>1TB HD</w:t>
      </w:r>
      <w:r w:rsidR="00E72A6A" w:rsidRPr="003320C4">
        <w:rPr>
          <w:rFonts w:ascii="CMR10" w:hAnsi="CMR10"/>
          <w:color w:val="000000" w:themeColor="text1"/>
          <w:sz w:val="22"/>
          <w:szCs w:val="22"/>
        </w:rPr>
        <w:t>D Hard Disk</w:t>
      </w:r>
    </w:p>
    <w:p w14:paraId="3BDB5617" w14:textId="77777777" w:rsidR="00C1649B" w:rsidRPr="003320C4" w:rsidRDefault="00C1649B" w:rsidP="00C1649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Software</w:t>
      </w:r>
    </w:p>
    <w:p w14:paraId="68828DA4" w14:textId="77777777" w:rsidR="00C1649B" w:rsidRPr="003320C4" w:rsidRDefault="00C1649B" w:rsidP="00C1649B">
      <w:pPr>
        <w:pStyle w:val="ListParagraph"/>
        <w:numPr>
          <w:ilvl w:val="2"/>
          <w:numId w:val="6"/>
        </w:numPr>
        <w:rPr>
          <w:rFonts w:ascii="CMR10" w:hAnsi="CMR10"/>
          <w:color w:val="000000" w:themeColor="text1"/>
          <w:sz w:val="22"/>
          <w:szCs w:val="22"/>
        </w:rPr>
      </w:pPr>
      <w:r w:rsidRPr="003320C4">
        <w:rPr>
          <w:rFonts w:ascii="CMR10" w:hAnsi="CMR10"/>
          <w:color w:val="000000" w:themeColor="text1"/>
          <w:sz w:val="22"/>
          <w:szCs w:val="22"/>
        </w:rPr>
        <w:t>Windows 10</w:t>
      </w:r>
    </w:p>
    <w:p w14:paraId="2A4EFF1B" w14:textId="4E6A9466" w:rsidR="00C1649B" w:rsidRPr="003320C4" w:rsidRDefault="00C1649B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MySQL</w:t>
      </w:r>
      <w:r w:rsidR="003F4E45"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 xml:space="preserve"> server</w:t>
      </w: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 xml:space="preserve"> </w:t>
      </w:r>
      <w:r w:rsidR="00074942"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8</w:t>
      </w:r>
    </w:p>
    <w:p w14:paraId="339D67FB" w14:textId="6A602BD3" w:rsidR="00C1649B" w:rsidRPr="003320C4" w:rsidRDefault="006C03A0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JDK</w:t>
      </w:r>
      <w:r w:rsidR="00C1649B"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 xml:space="preserve"> </w:t>
      </w:r>
      <w:r w:rsidR="004F08BE"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11</w:t>
      </w:r>
    </w:p>
    <w:p w14:paraId="38AAD25D" w14:textId="719B2E31" w:rsidR="00C1649B" w:rsidRPr="003320C4" w:rsidRDefault="00C1649B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Apache 2.4.</w:t>
      </w:r>
      <w:r w:rsidR="00882E4A"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35</w:t>
      </w:r>
    </w:p>
    <w:p w14:paraId="0C550CE2" w14:textId="27725D73" w:rsidR="00C1649B" w:rsidRPr="003320C4" w:rsidRDefault="00F97F64" w:rsidP="00C1649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color w:val="000000" w:themeColor="text1"/>
          <w:sz w:val="22"/>
          <w:szCs w:val="22"/>
          <w:lang w:bidi="ta-IN"/>
        </w:rPr>
      </w:pP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MySQL</w:t>
      </w:r>
      <w:r w:rsidR="00C1649B"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 xml:space="preserve"> workbench 6.3</w:t>
      </w:r>
    </w:p>
    <w:p w14:paraId="65258D05" w14:textId="77777777" w:rsidR="00EF4090" w:rsidRPr="003320C4" w:rsidRDefault="00C1649B" w:rsidP="000A7B9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Google Chrome</w:t>
      </w:r>
    </w:p>
    <w:p w14:paraId="3D6AF984" w14:textId="3EF195F5" w:rsidR="003320C4" w:rsidRPr="003320C4" w:rsidRDefault="003320C4" w:rsidP="000A7B9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 w:rsidRPr="003320C4">
        <w:rPr>
          <w:rFonts w:ascii="CMR10" w:hAnsi="CMR10" w:cs="CMR10"/>
          <w:color w:val="000000" w:themeColor="text1"/>
          <w:sz w:val="22"/>
          <w:szCs w:val="22"/>
          <w:lang w:bidi="ta-IN"/>
        </w:rPr>
        <w:t>IntelliJ IDEA 2021.1.1 x64</w:t>
      </w:r>
    </w:p>
    <w:p w14:paraId="10585930" w14:textId="5ED071EF" w:rsidR="00907C3A" w:rsidRDefault="003320C4" w:rsidP="00907C3A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color w:val="000000" w:themeColor="text1"/>
          <w:sz w:val="22"/>
          <w:szCs w:val="22"/>
          <w:lang w:bidi="ta-IN"/>
        </w:rPr>
        <w:t xml:space="preserve">                                        </w:t>
      </w:r>
    </w:p>
    <w:p w14:paraId="18574724" w14:textId="6750F60F" w:rsidR="00907C3A" w:rsidRDefault="00907C3A" w:rsidP="00907C3A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7FC9051" w14:textId="1F39385D" w:rsidR="00907C3A" w:rsidRDefault="00907C3A" w:rsidP="00907C3A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133FF74" w14:textId="77777777" w:rsidR="00907C3A" w:rsidRPr="00907C3A" w:rsidRDefault="00907C3A" w:rsidP="00907C3A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610F99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443E38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Proposed way of </w:t>
      </w:r>
      <w:r w:rsidR="00C0627B">
        <w:rPr>
          <w:rFonts w:ascii="CMR10" w:hAnsi="CMR10" w:cs="CMR10"/>
          <w:sz w:val="22"/>
          <w:szCs w:val="22"/>
          <w:lang w:bidi="ta-IN"/>
        </w:rPr>
        <w:t>self-evaluating</w:t>
      </w:r>
      <w:r>
        <w:rPr>
          <w:rFonts w:ascii="CMR10" w:hAnsi="CMR10" w:cs="CMR10"/>
          <w:sz w:val="22"/>
          <w:szCs w:val="22"/>
          <w:lang w:bidi="ta-IN"/>
        </w:rPr>
        <w:t xml:space="preserve"> the success of your system:</w:t>
      </w:r>
    </w:p>
    <w:p w14:paraId="4B7DA64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58F5778" w14:textId="0E212741" w:rsidR="008B0152" w:rsidRDefault="008B0152">
      <w:pPr>
        <w:rPr>
          <w:rFonts w:ascii="CMR10" w:hAnsi="CMR10" w:cs="CMR10"/>
          <w:sz w:val="22"/>
          <w:szCs w:val="22"/>
          <w:lang w:bidi="ta-IN"/>
        </w:rPr>
      </w:pPr>
    </w:p>
    <w:p w14:paraId="73511EB2" w14:textId="77777777" w:rsidR="00907C3A" w:rsidRPr="00177E48" w:rsidRDefault="00907C3A" w:rsidP="00907C3A">
      <w:pPr>
        <w:numPr>
          <w:ilvl w:val="0"/>
          <w:numId w:val="8"/>
        </w:numPr>
        <w:spacing w:line="306" w:lineRule="exact"/>
        <w:rPr>
          <w:sz w:val="22"/>
          <w:szCs w:val="22"/>
        </w:rPr>
      </w:pPr>
      <w:r w:rsidRPr="00177E48">
        <w:rPr>
          <w:sz w:val="22"/>
          <w:szCs w:val="22"/>
        </w:rPr>
        <w:t>Test plan</w:t>
      </w:r>
    </w:p>
    <w:p w14:paraId="0A138349" w14:textId="77777777" w:rsidR="00907C3A" w:rsidRPr="00177E48" w:rsidRDefault="00907C3A" w:rsidP="00907C3A">
      <w:pPr>
        <w:numPr>
          <w:ilvl w:val="1"/>
          <w:numId w:val="8"/>
        </w:numPr>
        <w:spacing w:line="306" w:lineRule="exact"/>
        <w:rPr>
          <w:sz w:val="22"/>
          <w:szCs w:val="22"/>
        </w:rPr>
      </w:pPr>
      <w:r w:rsidRPr="00177E48">
        <w:rPr>
          <w:sz w:val="22"/>
          <w:szCs w:val="22"/>
        </w:rPr>
        <w:t>Unit testing</w:t>
      </w:r>
    </w:p>
    <w:p w14:paraId="29A03B4C" w14:textId="77777777" w:rsidR="00907C3A" w:rsidRPr="00177E48" w:rsidRDefault="00907C3A" w:rsidP="00907C3A">
      <w:pPr>
        <w:numPr>
          <w:ilvl w:val="1"/>
          <w:numId w:val="8"/>
        </w:numPr>
        <w:spacing w:line="306" w:lineRule="exact"/>
        <w:rPr>
          <w:sz w:val="22"/>
          <w:szCs w:val="22"/>
        </w:rPr>
      </w:pPr>
      <w:r w:rsidRPr="00177E48">
        <w:rPr>
          <w:sz w:val="22"/>
          <w:szCs w:val="22"/>
        </w:rPr>
        <w:t>Integrated testing</w:t>
      </w:r>
    </w:p>
    <w:p w14:paraId="030F99CC" w14:textId="77777777" w:rsidR="00907C3A" w:rsidRPr="00177E48" w:rsidRDefault="00907C3A" w:rsidP="00907C3A">
      <w:pPr>
        <w:numPr>
          <w:ilvl w:val="1"/>
          <w:numId w:val="8"/>
        </w:numPr>
        <w:spacing w:line="306" w:lineRule="exact"/>
        <w:rPr>
          <w:sz w:val="22"/>
          <w:szCs w:val="22"/>
        </w:rPr>
      </w:pPr>
      <w:r w:rsidRPr="00177E48">
        <w:rPr>
          <w:sz w:val="22"/>
          <w:szCs w:val="22"/>
        </w:rPr>
        <w:t>System testing</w:t>
      </w:r>
    </w:p>
    <w:p w14:paraId="1C558FB5" w14:textId="77777777" w:rsidR="00F37A5A" w:rsidRPr="00F37A5A" w:rsidRDefault="00907C3A" w:rsidP="00682142">
      <w:pPr>
        <w:numPr>
          <w:ilvl w:val="0"/>
          <w:numId w:val="8"/>
        </w:numPr>
        <w:spacing w:line="306" w:lineRule="exact"/>
      </w:pPr>
      <w:r w:rsidRPr="00F37A5A">
        <w:rPr>
          <w:sz w:val="22"/>
          <w:szCs w:val="22"/>
        </w:rPr>
        <w:t>Supervisor meeting plan</w:t>
      </w:r>
    </w:p>
    <w:p w14:paraId="28EBA622" w14:textId="38AB3D25" w:rsidR="00907C3A" w:rsidRDefault="00907C3A" w:rsidP="00682142">
      <w:pPr>
        <w:numPr>
          <w:ilvl w:val="0"/>
          <w:numId w:val="8"/>
        </w:numPr>
        <w:spacing w:line="306" w:lineRule="exact"/>
      </w:pPr>
      <w:r w:rsidRPr="00F37A5A">
        <w:rPr>
          <w:sz w:val="22"/>
          <w:szCs w:val="22"/>
        </w:rPr>
        <w:t>Client meeting plan</w:t>
      </w:r>
    </w:p>
    <w:sectPr w:rsidR="00907C3A" w:rsidSect="008B0152">
      <w:footerReference w:type="even" r:id="rId17"/>
      <w:footerReference w:type="default" r:id="rId18"/>
      <w:pgSz w:w="12240" w:h="15840" w:code="1"/>
      <w:pgMar w:top="1800" w:right="1800" w:bottom="1440" w:left="1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9DBD8" w14:textId="77777777" w:rsidR="00C019F9" w:rsidRDefault="00C019F9" w:rsidP="009145B9">
      <w:r>
        <w:separator/>
      </w:r>
    </w:p>
  </w:endnote>
  <w:endnote w:type="continuationSeparator" w:id="0">
    <w:p w14:paraId="2761C1C9" w14:textId="77777777" w:rsidR="00C019F9" w:rsidRDefault="00C019F9" w:rsidP="0091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BX12">
    <w:altName w:val="Times New Roman"/>
    <w:charset w:val="00"/>
    <w:family w:val="auto"/>
    <w:pitch w:val="default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charset w:val="00"/>
    <w:family w:val="auto"/>
    <w:pitch w:val="default"/>
  </w:font>
  <w:font w:name="CMR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18FE5" w14:textId="77777777" w:rsidR="008B0152" w:rsidRDefault="00F81FA7" w:rsidP="008B0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1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A2D2A" w14:textId="77777777" w:rsidR="008B0152" w:rsidRDefault="008B0152" w:rsidP="008B015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C76F1" w14:textId="3B96AE33" w:rsidR="008B0152" w:rsidRDefault="00F81FA7" w:rsidP="008B0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15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4821">
      <w:rPr>
        <w:rStyle w:val="PageNumber"/>
        <w:noProof/>
      </w:rPr>
      <w:t>5</w:t>
    </w:r>
    <w:r>
      <w:rPr>
        <w:rStyle w:val="PageNumber"/>
      </w:rPr>
      <w:fldChar w:fldCharType="end"/>
    </w:r>
  </w:p>
  <w:p w14:paraId="77FBC49A" w14:textId="77777777" w:rsidR="008B0152" w:rsidRDefault="008B0152" w:rsidP="008B0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A6B0D" w14:textId="77777777" w:rsidR="00C019F9" w:rsidRDefault="00C019F9" w:rsidP="009145B9">
      <w:r>
        <w:separator/>
      </w:r>
    </w:p>
  </w:footnote>
  <w:footnote w:type="continuationSeparator" w:id="0">
    <w:p w14:paraId="011A3F80" w14:textId="77777777" w:rsidR="00C019F9" w:rsidRDefault="00C019F9" w:rsidP="00914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783"/>
    <w:multiLevelType w:val="hybridMultilevel"/>
    <w:tmpl w:val="0D04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04BFE"/>
    <w:multiLevelType w:val="hybridMultilevel"/>
    <w:tmpl w:val="0602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34A99"/>
    <w:multiLevelType w:val="hybridMultilevel"/>
    <w:tmpl w:val="1D709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24238"/>
    <w:multiLevelType w:val="hybridMultilevel"/>
    <w:tmpl w:val="1C42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57CF5"/>
    <w:multiLevelType w:val="hybridMultilevel"/>
    <w:tmpl w:val="539C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C419D"/>
    <w:multiLevelType w:val="hybridMultilevel"/>
    <w:tmpl w:val="E6DC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DF5BD6"/>
    <w:multiLevelType w:val="hybridMultilevel"/>
    <w:tmpl w:val="A33EFAFA"/>
    <w:lvl w:ilvl="0" w:tplc="C06C9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D2"/>
    <w:rsid w:val="00026ED0"/>
    <w:rsid w:val="000501A3"/>
    <w:rsid w:val="00074942"/>
    <w:rsid w:val="00083996"/>
    <w:rsid w:val="00091D4E"/>
    <w:rsid w:val="00093314"/>
    <w:rsid w:val="000E5ADA"/>
    <w:rsid w:val="000F037B"/>
    <w:rsid w:val="000F415B"/>
    <w:rsid w:val="00102EC8"/>
    <w:rsid w:val="001217EA"/>
    <w:rsid w:val="00130C51"/>
    <w:rsid w:val="00145F44"/>
    <w:rsid w:val="00157B4E"/>
    <w:rsid w:val="001A1174"/>
    <w:rsid w:val="001B20A9"/>
    <w:rsid w:val="001E2A71"/>
    <w:rsid w:val="001E79BF"/>
    <w:rsid w:val="001E7D0C"/>
    <w:rsid w:val="001F684B"/>
    <w:rsid w:val="001F7AD7"/>
    <w:rsid w:val="00201ED7"/>
    <w:rsid w:val="00213589"/>
    <w:rsid w:val="002475E2"/>
    <w:rsid w:val="00290DDC"/>
    <w:rsid w:val="002C61CD"/>
    <w:rsid w:val="002C651C"/>
    <w:rsid w:val="002D2015"/>
    <w:rsid w:val="002D573D"/>
    <w:rsid w:val="00326282"/>
    <w:rsid w:val="003320C4"/>
    <w:rsid w:val="0033553C"/>
    <w:rsid w:val="003431E4"/>
    <w:rsid w:val="003647EB"/>
    <w:rsid w:val="00364B47"/>
    <w:rsid w:val="0037459F"/>
    <w:rsid w:val="00394CC6"/>
    <w:rsid w:val="003961DF"/>
    <w:rsid w:val="003A57F0"/>
    <w:rsid w:val="003A7F23"/>
    <w:rsid w:val="003D0326"/>
    <w:rsid w:val="003D3116"/>
    <w:rsid w:val="003D3C27"/>
    <w:rsid w:val="003E579D"/>
    <w:rsid w:val="003F4E45"/>
    <w:rsid w:val="00401D31"/>
    <w:rsid w:val="004178AD"/>
    <w:rsid w:val="00435D52"/>
    <w:rsid w:val="00437611"/>
    <w:rsid w:val="00452F02"/>
    <w:rsid w:val="00461541"/>
    <w:rsid w:val="0047762E"/>
    <w:rsid w:val="00484EAE"/>
    <w:rsid w:val="004940AF"/>
    <w:rsid w:val="004A3948"/>
    <w:rsid w:val="004C480C"/>
    <w:rsid w:val="004D08F6"/>
    <w:rsid w:val="004E05F3"/>
    <w:rsid w:val="004F08BE"/>
    <w:rsid w:val="004F5F4B"/>
    <w:rsid w:val="0050307C"/>
    <w:rsid w:val="00533180"/>
    <w:rsid w:val="0054475A"/>
    <w:rsid w:val="005A3372"/>
    <w:rsid w:val="005B1F3F"/>
    <w:rsid w:val="005B59EE"/>
    <w:rsid w:val="005C0C37"/>
    <w:rsid w:val="005C3DB3"/>
    <w:rsid w:val="005C4634"/>
    <w:rsid w:val="005D003F"/>
    <w:rsid w:val="005D309C"/>
    <w:rsid w:val="005E05D5"/>
    <w:rsid w:val="005F32C7"/>
    <w:rsid w:val="006019C0"/>
    <w:rsid w:val="0060319D"/>
    <w:rsid w:val="00611138"/>
    <w:rsid w:val="0063338A"/>
    <w:rsid w:val="00654821"/>
    <w:rsid w:val="006639EF"/>
    <w:rsid w:val="006865FE"/>
    <w:rsid w:val="006A18B2"/>
    <w:rsid w:val="006B593D"/>
    <w:rsid w:val="006C03A0"/>
    <w:rsid w:val="006D64AC"/>
    <w:rsid w:val="006F0065"/>
    <w:rsid w:val="006F5734"/>
    <w:rsid w:val="0071060C"/>
    <w:rsid w:val="00712841"/>
    <w:rsid w:val="00717030"/>
    <w:rsid w:val="00723494"/>
    <w:rsid w:val="00743FB2"/>
    <w:rsid w:val="007555F8"/>
    <w:rsid w:val="00757FC3"/>
    <w:rsid w:val="00773A9D"/>
    <w:rsid w:val="00783047"/>
    <w:rsid w:val="00786CDA"/>
    <w:rsid w:val="0078751F"/>
    <w:rsid w:val="00791E5F"/>
    <w:rsid w:val="007A14C2"/>
    <w:rsid w:val="007A3E2D"/>
    <w:rsid w:val="007A594F"/>
    <w:rsid w:val="007D2060"/>
    <w:rsid w:val="007F7B5A"/>
    <w:rsid w:val="008055FA"/>
    <w:rsid w:val="00811F67"/>
    <w:rsid w:val="0086080B"/>
    <w:rsid w:val="008762B5"/>
    <w:rsid w:val="008819CD"/>
    <w:rsid w:val="00882E4A"/>
    <w:rsid w:val="00891328"/>
    <w:rsid w:val="008A1876"/>
    <w:rsid w:val="008A4141"/>
    <w:rsid w:val="008B0152"/>
    <w:rsid w:val="008B0DDF"/>
    <w:rsid w:val="008B6463"/>
    <w:rsid w:val="008C162A"/>
    <w:rsid w:val="008D3AED"/>
    <w:rsid w:val="008D7100"/>
    <w:rsid w:val="00907C3A"/>
    <w:rsid w:val="009145B9"/>
    <w:rsid w:val="00930842"/>
    <w:rsid w:val="00931B7F"/>
    <w:rsid w:val="00947F37"/>
    <w:rsid w:val="00965700"/>
    <w:rsid w:val="009C694C"/>
    <w:rsid w:val="009D1E23"/>
    <w:rsid w:val="009F1E96"/>
    <w:rsid w:val="009F2F16"/>
    <w:rsid w:val="00A0336B"/>
    <w:rsid w:val="00A061AD"/>
    <w:rsid w:val="00A10CA2"/>
    <w:rsid w:val="00A70C74"/>
    <w:rsid w:val="00A90C73"/>
    <w:rsid w:val="00AB7F0E"/>
    <w:rsid w:val="00AC6354"/>
    <w:rsid w:val="00AD5725"/>
    <w:rsid w:val="00AF0CAD"/>
    <w:rsid w:val="00B12D52"/>
    <w:rsid w:val="00B20536"/>
    <w:rsid w:val="00B33241"/>
    <w:rsid w:val="00B66923"/>
    <w:rsid w:val="00B67A35"/>
    <w:rsid w:val="00B71B92"/>
    <w:rsid w:val="00B82A3A"/>
    <w:rsid w:val="00BA75A5"/>
    <w:rsid w:val="00BB3134"/>
    <w:rsid w:val="00BE19C5"/>
    <w:rsid w:val="00BE54DC"/>
    <w:rsid w:val="00BF0109"/>
    <w:rsid w:val="00BF7C5F"/>
    <w:rsid w:val="00C019AB"/>
    <w:rsid w:val="00C019F9"/>
    <w:rsid w:val="00C0627B"/>
    <w:rsid w:val="00C071AD"/>
    <w:rsid w:val="00C1356E"/>
    <w:rsid w:val="00C1649B"/>
    <w:rsid w:val="00C16C03"/>
    <w:rsid w:val="00C43275"/>
    <w:rsid w:val="00C64051"/>
    <w:rsid w:val="00C6773A"/>
    <w:rsid w:val="00C75218"/>
    <w:rsid w:val="00C869E5"/>
    <w:rsid w:val="00CA1148"/>
    <w:rsid w:val="00CA68F5"/>
    <w:rsid w:val="00CA6C6A"/>
    <w:rsid w:val="00CB6178"/>
    <w:rsid w:val="00CC73D2"/>
    <w:rsid w:val="00CE0701"/>
    <w:rsid w:val="00CE6B0A"/>
    <w:rsid w:val="00CF036D"/>
    <w:rsid w:val="00D27860"/>
    <w:rsid w:val="00D54AEA"/>
    <w:rsid w:val="00D56E3C"/>
    <w:rsid w:val="00D711AF"/>
    <w:rsid w:val="00D71AB1"/>
    <w:rsid w:val="00D937CF"/>
    <w:rsid w:val="00DA22E0"/>
    <w:rsid w:val="00DA4C96"/>
    <w:rsid w:val="00DC7537"/>
    <w:rsid w:val="00DE5EC3"/>
    <w:rsid w:val="00DF4D2B"/>
    <w:rsid w:val="00E41F07"/>
    <w:rsid w:val="00E70ED1"/>
    <w:rsid w:val="00E72A6A"/>
    <w:rsid w:val="00E806AF"/>
    <w:rsid w:val="00EA29AA"/>
    <w:rsid w:val="00EA526F"/>
    <w:rsid w:val="00EB244C"/>
    <w:rsid w:val="00EC5778"/>
    <w:rsid w:val="00ED3154"/>
    <w:rsid w:val="00EF4090"/>
    <w:rsid w:val="00F37A5A"/>
    <w:rsid w:val="00F4099D"/>
    <w:rsid w:val="00F4308B"/>
    <w:rsid w:val="00F43399"/>
    <w:rsid w:val="00F7034C"/>
    <w:rsid w:val="00F81FA7"/>
    <w:rsid w:val="00F92195"/>
    <w:rsid w:val="00F97D96"/>
    <w:rsid w:val="00F97F64"/>
    <w:rsid w:val="00FB0425"/>
    <w:rsid w:val="00FC7E36"/>
    <w:rsid w:val="00FD5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324109"/>
  <w15:docId w15:val="{3917EDE7-3D0C-4DD2-B3A0-73574EEB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019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19C0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019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4C9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4C96"/>
    <w:rPr>
      <w:rFonts w:ascii="Arial" w:eastAsia="Times New Roman" w:hAnsi="Arial" w:cs="Arial"/>
      <w:vanish/>
      <w:sz w:val="16"/>
      <w:szCs w:val="16"/>
      <w:lang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4C9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4C96"/>
    <w:rPr>
      <w:rFonts w:ascii="Arial" w:eastAsia="Times New Roman" w:hAnsi="Arial" w:cs="Arial"/>
      <w:vanish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9F1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F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F67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1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T\Individual%20Project\2013\Project%20Proposal\IT6104_Project_Proposal_Template_2013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F56482A72CFC428D42BB5AA62EAA52" ma:contentTypeVersion="4" ma:contentTypeDescription="Create a new document." ma:contentTypeScope="" ma:versionID="7d99eb267066ee9fe8f898ee53d7840b">
  <xsd:schema xmlns:xsd="http://www.w3.org/2001/XMLSchema" xmlns:xs="http://www.w3.org/2001/XMLSchema" xmlns:p="http://schemas.microsoft.com/office/2006/metadata/properties" xmlns:ns2="c9949566-db41-43c6-9d14-b90108be16f9" targetNamespace="http://schemas.microsoft.com/office/2006/metadata/properties" ma:root="true" ma:fieldsID="dab153e310815d56678230d30f0a49ac" ns2:_="">
    <xsd:import namespace="c9949566-db41-43c6-9d14-b90108be16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49566-db41-43c6-9d14-b90108be1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74EB8-184F-4D54-943F-95157D098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49566-db41-43c6-9d14-b90108be1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132267-8BB0-45FD-9E0A-9C60CB5193BC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c9949566-db41-43c6-9d14-b90108be16f9"/>
  </ds:schemaRefs>
</ds:datastoreItem>
</file>

<file path=customXml/itemProps3.xml><?xml version="1.0" encoding="utf-8"?>
<ds:datastoreItem xmlns:ds="http://schemas.openxmlformats.org/officeDocument/2006/customXml" ds:itemID="{3DE1A158-A131-4E63-AE5E-072F98B727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96AA18-29BE-405C-ACD8-FA47EAB1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IT6104_Project_Proposal_Template_2013.dotm</Template>
  <TotalTime>1</TotalTime>
  <Pages>7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Uthpala Madushani</cp:lastModifiedBy>
  <cp:revision>2</cp:revision>
  <dcterms:created xsi:type="dcterms:W3CDTF">2021-10-05T16:30:00Z</dcterms:created>
  <dcterms:modified xsi:type="dcterms:W3CDTF">2021-10-05T16:30:00Z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0x01010093F56482A72CFC428D42BB5AA62EAA52</vt:lpwstr>
  </property>
</Properties>
</file>